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80FB" w14:textId="77777777" w:rsidR="00CB2AE9" w:rsidRPr="005B3861" w:rsidRDefault="009C6586" w:rsidP="008322A2">
      <w:pPr>
        <w:pStyle w:val="TE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1E502819" wp14:editId="041F1430">
                <wp:simplePos x="0" y="0"/>
                <wp:positionH relativeFrom="column">
                  <wp:posOffset>6418580</wp:posOffset>
                </wp:positionH>
                <wp:positionV relativeFrom="paragraph">
                  <wp:posOffset>2244725</wp:posOffset>
                </wp:positionV>
                <wp:extent cx="390525" cy="7546975"/>
                <wp:effectExtent l="4445" t="2540" r="0" b="3810"/>
                <wp:wrapNone/>
                <wp:docPr id="1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754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0C87F" w14:textId="77777777" w:rsidR="00455E9F" w:rsidRPr="00FD1B46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  <w:r w:rsidRPr="00FD1B46">
                              <w:rPr>
                                <w:lang w:val="cs-CZ"/>
                              </w:rPr>
                              <w:t>UPOZORNĚNÍ! Tento dokument je majetkem fy. T</w:t>
                            </w:r>
                            <w:r>
                              <w:rPr>
                                <w:lang w:val="cs-CZ"/>
                              </w:rPr>
                              <w:t>ractebel</w:t>
                            </w:r>
                            <w:r w:rsidRPr="00FD1B46">
                              <w:rPr>
                                <w:lang w:val="cs-CZ"/>
                              </w:rPr>
                              <w:t xml:space="preserve"> Engineering a.s. Nesmí být rozmnožován, ukazován ani předán třetí straně bez písemného souhlasu fy. TRACTEBEL Engineering a.s.</w:t>
                            </w:r>
                          </w:p>
                          <w:p w14:paraId="70E8A46D" w14:textId="77777777" w:rsidR="00455E9F" w:rsidRPr="004E5CEA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02819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left:0;text-align:left;margin-left:505.4pt;margin-top:176.75pt;width:30.75pt;height:59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" stroked="f">
                <v:textbox style="layout-flow:vertical;mso-layout-flow-alt:bottom-to-top">
                  <w:txbxContent>
                    <w:p w14:paraId="7A10C87F" w14:textId="77777777" w:rsidR="00455E9F" w:rsidRPr="00FD1B46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  <w:r w:rsidRPr="00FD1B46">
                        <w:rPr>
                          <w:lang w:val="cs-CZ"/>
                        </w:rPr>
                        <w:t>UPOZORNĚNÍ! Tento dokument je majetkem fy. T</w:t>
                      </w:r>
                      <w:r>
                        <w:rPr>
                          <w:lang w:val="cs-CZ"/>
                        </w:rPr>
                        <w:t>ractebel</w:t>
                      </w:r>
                      <w:r w:rsidRPr="00FD1B46">
                        <w:rPr>
                          <w:lang w:val="cs-CZ"/>
                        </w:rPr>
                        <w:t xml:space="preserve"> Engineering a.s. Nesmí být rozmnožován, ukazován ani předán třetí straně bez písemného souhlasu fy. TRACTEBEL Engineering a.s.</w:t>
                      </w:r>
                    </w:p>
                    <w:p w14:paraId="70E8A46D" w14:textId="77777777" w:rsidR="00455E9F" w:rsidRPr="004E5CEA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873B7">
        <w:rPr>
          <w:noProof/>
          <w:lang w:eastAsia="cs-CZ"/>
        </w:rPr>
        <w:drawing>
          <wp:inline distT="0" distB="0" distL="0" distR="0" wp14:anchorId="37562564" wp14:editId="7EE550C1">
            <wp:extent cx="2498090" cy="523875"/>
            <wp:effectExtent l="0" t="0" r="0" b="0"/>
            <wp:docPr id="8" name="Picture 7" descr="C:\Users\williquet\Documents\Logos\LINKS-Logo for templates\TBL-ENGIE_70mm_RGB_BICHROME-So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quet\Documents\Logos\LINKS-Logo for templates\TBL-ENGIE_70mm_RGB_BICHROME-Soli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575"/>
      </w:tblGrid>
      <w:tr w:rsidR="004879B6" w:rsidRPr="00FD1B46" w14:paraId="5964ACF5" w14:textId="77777777" w:rsidTr="00450364">
        <w:trPr>
          <w:trHeight w:hRule="exact" w:val="200"/>
        </w:trPr>
        <w:tc>
          <w:tcPr>
            <w:tcW w:w="575" w:type="dxa"/>
          </w:tcPr>
          <w:p w14:paraId="5B9E0CFA" w14:textId="77777777" w:rsidR="004879B6" w:rsidRPr="00FD1B46" w:rsidRDefault="004879B6" w:rsidP="00450364">
            <w:pPr>
              <w:jc w:val="center"/>
              <w:rPr>
                <w:color w:val="FFFFFF"/>
              </w:rPr>
            </w:pPr>
            <w:bookmarkStart w:id="0" w:name="flgdoc"/>
            <w:r w:rsidRPr="00FD1B46">
              <w:rPr>
                <w:color w:val="FFFFFF"/>
              </w:rPr>
              <w:t>REV.</w:t>
            </w:r>
            <w:bookmarkEnd w:id="0"/>
          </w:p>
        </w:tc>
      </w:tr>
    </w:tbl>
    <w:p w14:paraId="064C208E" w14:textId="77777777" w:rsidR="00CB2AE9" w:rsidRPr="005B3861" w:rsidRDefault="00CB2AE9" w:rsidP="00CB2AE9">
      <w:pPr>
        <w:pStyle w:val="Style85ptBoldAfter0ptLinespacingExactly9pt"/>
        <w:rPr>
          <w:rFonts w:cs="Arial"/>
        </w:rPr>
      </w:pPr>
    </w:p>
    <w:p w14:paraId="31898A21" w14:textId="77777777" w:rsidR="00CB2AE9" w:rsidRPr="005B3861" w:rsidRDefault="00CB2AE9" w:rsidP="00CB2AE9">
      <w:pPr>
        <w:pStyle w:val="TE"/>
        <w:rPr>
          <w:rFonts w:cs="Arial"/>
        </w:rPr>
      </w:pPr>
    </w:p>
    <w:p w14:paraId="0484E3B7" w14:textId="77777777" w:rsidR="00CB2AE9" w:rsidRPr="005B3861" w:rsidRDefault="00CB2AE9" w:rsidP="002D684A">
      <w:pPr>
        <w:pStyle w:val="TE"/>
        <w:tabs>
          <w:tab w:val="right" w:pos="10348"/>
        </w:tabs>
        <w:rPr>
          <w:rFonts w:cs="Arial"/>
          <w:color w:val="1C2691"/>
          <w:sz w:val="16"/>
          <w:szCs w:val="16"/>
        </w:rPr>
      </w:pPr>
      <w:r w:rsidRPr="005B3861">
        <w:rPr>
          <w:rFonts w:cs="Arial"/>
          <w:color w:val="1C2691"/>
          <w:sz w:val="16"/>
          <w:szCs w:val="16"/>
        </w:rPr>
        <w:t>TRACTEBEL ENGINEERING</w:t>
      </w:r>
      <w:r w:rsidR="0042612B" w:rsidRPr="005B3861">
        <w:rPr>
          <w:rFonts w:cs="Arial"/>
          <w:color w:val="1C2691"/>
          <w:sz w:val="16"/>
          <w:szCs w:val="16"/>
        </w:rPr>
        <w:t xml:space="preserve"> a.s.</w:t>
      </w:r>
      <w:r w:rsidR="00C5045E" w:rsidRPr="005B3861">
        <w:rPr>
          <w:rFonts w:cs="Arial"/>
          <w:color w:val="1C2691"/>
          <w:sz w:val="16"/>
          <w:szCs w:val="16"/>
        </w:rPr>
        <w:tab/>
      </w:r>
    </w:p>
    <w:p w14:paraId="7920A125" w14:textId="09560A79" w:rsidR="00CB2AE9" w:rsidRPr="00C11B67" w:rsidRDefault="0094315D" w:rsidP="00C11B67">
      <w:pPr>
        <w:pStyle w:val="TE"/>
        <w:ind w:left="0" w:firstLine="0"/>
        <w:rPr>
          <w:rFonts w:cs="Arial"/>
          <w:b w:val="0"/>
          <w:color w:val="666666"/>
          <w:sz w:val="16"/>
          <w:szCs w:val="16"/>
          <w:lang w:val="cs-CZ"/>
        </w:rPr>
      </w:pPr>
      <w:r w:rsidRPr="00C11B67">
        <w:rPr>
          <w:rFonts w:cs="Arial"/>
          <w:b w:val="0"/>
          <w:color w:val="666666"/>
          <w:sz w:val="16"/>
          <w:szCs w:val="16"/>
          <w:lang w:val="cs-CZ"/>
        </w:rPr>
        <w:t>se sídlem Pernerova</w:t>
      </w:r>
      <w:r w:rsidR="00897F9A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168, Zelené Předměstí,</w:t>
      </w:r>
      <w:r w:rsidR="00EA5C2F" w:rsidRPr="00C11B67">
        <w:rPr>
          <w:rFonts w:cs="Arial"/>
          <w:b w:val="0"/>
          <w:color w:val="666666"/>
          <w:sz w:val="16"/>
          <w:szCs w:val="16"/>
          <w:lang w:val="cs-CZ"/>
        </w:rPr>
        <w:br/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530</w:t>
      </w:r>
      <w:r w:rsidR="001A3B5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02</w:t>
      </w:r>
      <w:r w:rsidR="00453C4E">
        <w:rPr>
          <w:rFonts w:cs="Arial"/>
          <w:b w:val="0"/>
          <w:color w:val="666666"/>
          <w:sz w:val="16"/>
          <w:szCs w:val="16"/>
          <w:lang w:val="cs-CZ"/>
        </w:rPr>
        <w:t> 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Pardubice </w:t>
      </w:r>
      <w:r w:rsidR="00DE4D05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 ČESKÁ REPUBLIKA</w:t>
      </w:r>
    </w:p>
    <w:p w14:paraId="73D2F516" w14:textId="1568948C" w:rsidR="00CB2AE9" w:rsidRPr="005B3861" w:rsidRDefault="0042612B" w:rsidP="00C11B67">
      <w:pPr>
        <w:pStyle w:val="TE"/>
        <w:tabs>
          <w:tab w:val="right" w:pos="9781"/>
        </w:tabs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cs-CZ"/>
        </w:rPr>
        <w:t>tel.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111 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 fax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190</w:t>
      </w:r>
      <w:r w:rsidR="00C5045E" w:rsidRPr="005B3861">
        <w:rPr>
          <w:rFonts w:cs="Arial"/>
          <w:b w:val="0"/>
          <w:color w:val="666666"/>
          <w:sz w:val="16"/>
          <w:szCs w:val="16"/>
          <w:lang w:val="en-US"/>
        </w:rPr>
        <w:tab/>
      </w:r>
      <w:r w:rsidR="009C6586" w:rsidRPr="007873B7">
        <w:rPr>
          <w:rFonts w:cs="Arial"/>
          <w:noProof/>
          <w:color w:val="666666"/>
          <w:sz w:val="16"/>
          <w:szCs w:val="16"/>
          <w:lang w:val="cs-CZ" w:eastAsia="cs-CZ"/>
        </w:rPr>
        <w:drawing>
          <wp:inline distT="0" distB="0" distL="0" distR="0" wp14:anchorId="3E57FDBD" wp14:editId="50AE1ECA">
            <wp:extent cx="440690" cy="55880"/>
            <wp:effectExtent l="0" t="0" r="0" b="0"/>
            <wp:docPr id="2" name="Picture 11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3583" w14:textId="77777777" w:rsidR="00CB2AE9" w:rsidRPr="005B3861" w:rsidRDefault="00CB2AE9" w:rsidP="00C11B67">
      <w:pPr>
        <w:pStyle w:val="TE"/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en-US"/>
        </w:rPr>
        <w:t>engineering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-cz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@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tractebel.engie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.com</w:t>
      </w:r>
    </w:p>
    <w:p w14:paraId="523EF1C7" w14:textId="34F6808E" w:rsidR="00CB2AE9" w:rsidRPr="005B3861" w:rsidRDefault="00CB2AE9" w:rsidP="00200539">
      <w:pPr>
        <w:pStyle w:val="TE"/>
        <w:tabs>
          <w:tab w:val="right" w:pos="9781"/>
        </w:tabs>
        <w:spacing w:after="100"/>
        <w:ind w:right="-85"/>
        <w:rPr>
          <w:rFonts w:cs="Arial"/>
          <w:sz w:val="30"/>
          <w:szCs w:val="30"/>
        </w:rPr>
      </w:pP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tractebel-</w:t>
      </w:r>
      <w:r w:rsidR="0042612B" w:rsidRPr="005B3861">
        <w:rPr>
          <w:rFonts w:cs="Arial"/>
          <w:color w:val="666666"/>
          <w:position w:val="12"/>
          <w:sz w:val="16"/>
          <w:szCs w:val="16"/>
          <w:lang w:val="en-US"/>
        </w:rPr>
        <w:t>engie</w:t>
      </w: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.com</w:t>
      </w:r>
      <w:r w:rsidRPr="005B3861">
        <w:rPr>
          <w:rFonts w:cs="Arial"/>
          <w:lang w:val="en-US"/>
        </w:rPr>
        <w:tab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begin">
          <w:ffData>
            <w:name w:val="TEDomain"/>
            <w:enabled/>
            <w:calcOnExit w:val="0"/>
            <w:ddList>
              <w:result w:val="2"/>
              <w:listEntry w:val="VÝPOČET"/>
              <w:listEntry w:val="TECHNICKÝ DOKUMENT"/>
              <w:listEntry w:val="PRŮVODNÍ ZPRÁVA"/>
              <w:listEntry w:val="SOUHRNNÁ TECHNICKÁ ZPRÁVA"/>
              <w:listEntry w:val="SPECIFIKACE"/>
              <w:listEntry w:val="TECHNICKÁ ZPRÁVA"/>
            </w:ddList>
          </w:ffData>
        </w:fldChar>
      </w:r>
      <w:bookmarkStart w:id="1" w:name="TEDomain"/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instrText xml:space="preserve"> FORMDROPDOWN </w:instrText>
      </w:r>
      <w:r w:rsidR="00415500">
        <w:rPr>
          <w:rFonts w:cs="Arial"/>
          <w:caps/>
          <w:noProof/>
          <w:color w:val="00AAFF"/>
          <w:sz w:val="32"/>
          <w:szCs w:val="32"/>
          <w:lang w:val="en-US"/>
        </w:rPr>
      </w:r>
      <w:r w:rsidR="00415500">
        <w:rPr>
          <w:rFonts w:cs="Arial"/>
          <w:caps/>
          <w:noProof/>
          <w:color w:val="00AAFF"/>
          <w:sz w:val="32"/>
          <w:szCs w:val="32"/>
          <w:lang w:val="en-US"/>
        </w:rPr>
        <w:fldChar w:fldCharType="separate"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end"/>
      </w:r>
      <w:bookmarkEnd w:id="1"/>
    </w:p>
    <w:p w14:paraId="53CE3DA0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  <w:lang w:val="en-US"/>
        </w:rPr>
      </w:pPr>
      <w:r w:rsidRPr="005B3861">
        <w:rPr>
          <w:rFonts w:cs="Arial"/>
          <w:lang w:val="en-US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42E01123" wp14:editId="28FE38D1">
            <wp:extent cx="440690" cy="55880"/>
            <wp:effectExtent l="0" t="0" r="0" b="0"/>
            <wp:docPr id="3" name="Picture 16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47" w:type="dxa"/>
        <w:tblInd w:w="1304" w:type="dxa"/>
        <w:tblLook w:val="04A0" w:firstRow="1" w:lastRow="0" w:firstColumn="1" w:lastColumn="0" w:noHBand="0" w:noVBand="1"/>
      </w:tblPr>
      <w:tblGrid>
        <w:gridCol w:w="8647"/>
      </w:tblGrid>
      <w:tr w:rsidR="008D499E" w:rsidRPr="005B3861" w14:paraId="08E945FD" w14:textId="77777777" w:rsidTr="00A625E7">
        <w:trPr>
          <w:trHeight w:hRule="exact" w:val="1134"/>
        </w:trPr>
        <w:tc>
          <w:tcPr>
            <w:tcW w:w="8647" w:type="dxa"/>
            <w:noWrap/>
          </w:tcPr>
          <w:p w14:paraId="2A1F1744" w14:textId="1A4D9BF2" w:rsidR="008D499E" w:rsidRPr="00EF44E2" w:rsidRDefault="008D499E" w:rsidP="008008A0">
            <w:pPr>
              <w:pStyle w:val="TitleListDocNo"/>
              <w:rPr>
                <w:lang w:val="pt-BR"/>
              </w:rPr>
            </w:pPr>
            <w:r w:rsidRPr="000C7E21">
              <w:rPr>
                <w:lang w:val="pt-BR"/>
              </w:rPr>
              <w:t>Číslo dokumentu</w:t>
            </w:r>
            <w:r w:rsidR="00436853">
              <w:rPr>
                <w:lang w:val="pt-BR"/>
              </w:rPr>
              <w:t>:</w:t>
            </w:r>
            <w:r w:rsidRPr="00EF44E2">
              <w:rPr>
                <w:lang w:val="pt-BR"/>
              </w:rPr>
              <w:tab/>
            </w:r>
            <w:r w:rsidR="000B66EA">
              <w:fldChar w:fldCharType="begin">
                <w:ffData>
                  <w:name w:val="CDOK"/>
                  <w:enabled/>
                  <w:calcOnExit w:val="0"/>
                  <w:textInput/>
                </w:ffData>
              </w:fldChar>
            </w:r>
            <w:bookmarkStart w:id="2" w:name="CDOK"/>
            <w:r w:rsidR="000B66EA">
              <w:instrText xml:space="preserve"> FORMTEXT </w:instrText>
            </w:r>
            <w:r w:rsidR="000B66EA">
              <w:fldChar w:fldCharType="separate"/>
            </w:r>
            <w:r w:rsidR="00415500">
              <w:t>TP-N-7864</w:t>
            </w:r>
            <w:r w:rsidR="000B66EA">
              <w:fldChar w:fldCharType="end"/>
            </w:r>
            <w:bookmarkEnd w:id="2"/>
            <w:r w:rsidR="005972DC">
              <w:t> </w:t>
            </w:r>
            <w:r w:rsidRPr="000C7E21">
              <w:t>rev.</w:t>
            </w:r>
            <w:r w:rsidR="003F063C">
              <w:t> </w:t>
            </w:r>
            <w:r w:rsidR="000B66EA">
              <w:fldChar w:fldCharType="begin">
                <w:ffData>
                  <w:name w:val="REV"/>
                  <w:enabled/>
                  <w:calcOnExit w:val="0"/>
                  <w:textInput/>
                </w:ffData>
              </w:fldChar>
            </w:r>
            <w:bookmarkStart w:id="3" w:name="REV"/>
            <w:r w:rsidR="000B66EA">
              <w:instrText xml:space="preserve"> FORMTEXT </w:instrText>
            </w:r>
            <w:r w:rsidR="000B66EA">
              <w:fldChar w:fldCharType="separate"/>
            </w:r>
            <w:r w:rsidR="00415500">
              <w:t>A</w:t>
            </w:r>
            <w:r w:rsidR="000B66EA">
              <w:fldChar w:fldCharType="end"/>
            </w:r>
            <w:bookmarkEnd w:id="3"/>
          </w:p>
          <w:p w14:paraId="05CC5403" w14:textId="1C253C29" w:rsidR="008D499E" w:rsidRPr="005B3861" w:rsidRDefault="008D499E" w:rsidP="00C54D92">
            <w:pPr>
              <w:pStyle w:val="TitleListDocId"/>
              <w:ind w:left="1451" w:hanging="1451"/>
            </w:pPr>
            <w:r w:rsidRPr="005B3861">
              <w:t>Orientační číslo:</w:t>
            </w:r>
            <w:r w:rsidRPr="005B3861">
              <w:tab/>
            </w:r>
            <w:r w:rsidR="000B66EA">
              <w:rPr>
                <w:b/>
              </w:rPr>
              <w:fldChar w:fldCharType="begin">
                <w:ffData>
                  <w:name w:val="CA4"/>
                  <w:enabled/>
                  <w:calcOnExit w:val="0"/>
                  <w:textInput/>
                </w:ffData>
              </w:fldChar>
            </w:r>
            <w:bookmarkStart w:id="4" w:name="CA4"/>
            <w:r w:rsidR="000B66EA">
              <w:rPr>
                <w:b/>
              </w:rPr>
              <w:instrText xml:space="preserve"> FORMTEXT </w:instrText>
            </w:r>
            <w:r w:rsidR="00415500">
              <w:rPr>
                <w:b/>
              </w:rPr>
            </w:r>
            <w:r w:rsidR="000B66EA">
              <w:rPr>
                <w:b/>
              </w:rPr>
              <w:fldChar w:fldCharType="separate"/>
            </w:r>
            <w:r w:rsidR="00415500">
              <w:rPr>
                <w:b/>
              </w:rPr>
              <w:t>A.-.-</w:t>
            </w:r>
            <w:r w:rsidR="000B66EA">
              <w:rPr>
                <w:b/>
              </w:rPr>
              <w:fldChar w:fldCharType="end"/>
            </w:r>
            <w:bookmarkEnd w:id="4"/>
          </w:p>
          <w:p w14:paraId="0ABFB56F" w14:textId="0B26DDD3" w:rsidR="008D499E" w:rsidRPr="005B3861" w:rsidRDefault="008D499E" w:rsidP="003B0FB9">
            <w:pPr>
              <w:pStyle w:val="TitleListDocId"/>
              <w:ind w:left="1451" w:hanging="1451"/>
            </w:pPr>
            <w:r w:rsidRPr="005B3861">
              <w:t>Číslo projektu:</w:t>
            </w:r>
            <w:r w:rsidRPr="005B3861">
              <w:tab/>
            </w:r>
            <w:r w:rsidR="000B66EA">
              <w:fldChar w:fldCharType="begin">
                <w:ffData>
                  <w:name w:val="PROJEKT"/>
                  <w:enabled/>
                  <w:calcOnExit w:val="0"/>
                  <w:textInput/>
                </w:ffData>
              </w:fldChar>
            </w:r>
            <w:bookmarkStart w:id="5" w:name="PROJEKT"/>
            <w:r w:rsidR="000B66EA">
              <w:instrText xml:space="preserve"> FORMTEXT </w:instrText>
            </w:r>
            <w:r w:rsidR="000B66EA">
              <w:fldChar w:fldCharType="separate"/>
            </w:r>
            <w:r w:rsidR="00415500">
              <w:t>P.018711.0300</w:t>
            </w:r>
            <w:r w:rsidR="000B66EA">
              <w:fldChar w:fldCharType="end"/>
            </w:r>
            <w:bookmarkEnd w:id="5"/>
          </w:p>
          <w:p w14:paraId="77A01B98" w14:textId="7DA187F5" w:rsidR="008D499E" w:rsidRPr="00844C19" w:rsidRDefault="000B66EA" w:rsidP="00EF44E2">
            <w:pPr>
              <w:pStyle w:val="TitleListDocId"/>
              <w:pBdr>
                <w:bottom w:val="single" w:sz="4" w:space="6" w:color="auto"/>
              </w:pBdr>
              <w:tabs>
                <w:tab w:val="right" w:pos="8931"/>
              </w:tabs>
              <w:ind w:right="28"/>
              <w:jc w:val="right"/>
              <w:rPr>
                <w:rStyle w:val="InternalCommunication"/>
              </w:rPr>
            </w:pPr>
            <w:r>
              <w:rPr>
                <w:rStyle w:val="InternalCommunication"/>
              </w:rPr>
              <w:fldChar w:fldCharType="begin">
                <w:ffData>
                  <w:name w:val="UTAJENI"/>
                  <w:enabled/>
                  <w:calcOnExit w:val="0"/>
                  <w:ddList>
                    <w:listEntry w:val="INTERNAL"/>
                    <w:listEntry w:val="PUBLIC"/>
                    <w:listEntry w:val="RESTRICTED COMMUNICATION"/>
                    <w:listEntry w:val="CONFIDENTAL"/>
                  </w:ddList>
                </w:ffData>
              </w:fldChar>
            </w:r>
            <w:bookmarkStart w:id="6" w:name="UTAJENI"/>
            <w:r>
              <w:rPr>
                <w:rStyle w:val="InternalCommunication"/>
              </w:rPr>
              <w:instrText xml:space="preserve"> FORMDROPDOWN </w:instrText>
            </w:r>
            <w:r w:rsidR="00415500">
              <w:rPr>
                <w:rStyle w:val="InternalCommunication"/>
              </w:rPr>
            </w:r>
            <w:r w:rsidR="00415500">
              <w:rPr>
                <w:rStyle w:val="InternalCommunication"/>
              </w:rPr>
              <w:fldChar w:fldCharType="separate"/>
            </w:r>
            <w:r>
              <w:rPr>
                <w:rStyle w:val="InternalCommunication"/>
              </w:rPr>
              <w:fldChar w:fldCharType="end"/>
            </w:r>
            <w:bookmarkEnd w:id="6"/>
          </w:p>
          <w:p w14:paraId="544F7FDE" w14:textId="77777777" w:rsidR="008D499E" w:rsidRPr="005B3861" w:rsidRDefault="008D499E" w:rsidP="00E61D95">
            <w:pPr>
              <w:spacing w:after="0" w:line="240" w:lineRule="auto"/>
              <w:ind w:right="-108"/>
              <w:jc w:val="right"/>
              <w:rPr>
                <w:rStyle w:val="confidential"/>
                <w:rFonts w:cs="Arial"/>
              </w:rPr>
            </w:pPr>
          </w:p>
        </w:tc>
      </w:tr>
    </w:tbl>
    <w:p w14:paraId="782EA252" w14:textId="77777777" w:rsidR="00CB2AE9" w:rsidRPr="005B3861" w:rsidRDefault="00CB2AE9" w:rsidP="00CB2AE9">
      <w:pPr>
        <w:spacing w:after="0" w:line="20" w:lineRule="exact"/>
        <w:ind w:left="74" w:right="-567"/>
        <w:jc w:val="right"/>
        <w:rPr>
          <w:rFonts w:cs="Arial"/>
          <w:position w:val="-20"/>
        </w:rPr>
      </w:pPr>
    </w:p>
    <w:p w14:paraId="30161276" w14:textId="77777777" w:rsidR="00CB2AE9" w:rsidRPr="005B3861" w:rsidRDefault="00CB2AE9" w:rsidP="00CB2AE9">
      <w:pPr>
        <w:tabs>
          <w:tab w:val="right" w:pos="9214"/>
        </w:tabs>
        <w:spacing w:after="0" w:line="20" w:lineRule="exact"/>
        <w:ind w:left="-1276" w:right="-710"/>
        <w:rPr>
          <w:rFonts w:cs="Arial"/>
          <w:b/>
          <w:sz w:val="15"/>
          <w:szCs w:val="15"/>
        </w:rPr>
      </w:pPr>
    </w:p>
    <w:p w14:paraId="59CEF748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</w:rPr>
      </w:pPr>
      <w:r w:rsidRPr="005B3861">
        <w:rPr>
          <w:rFonts w:cs="Arial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3BD6803E" wp14:editId="2F02ADF4">
            <wp:extent cx="440690" cy="55880"/>
            <wp:effectExtent l="0" t="0" r="0" b="0"/>
            <wp:docPr id="4" name="Picture 17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6AC2" w14:textId="1609BF4B" w:rsidR="00CB2AE9" w:rsidRPr="00EE44D9" w:rsidRDefault="0042612B" w:rsidP="00590ADD">
      <w:pPr>
        <w:pStyle w:val="zakaznik1"/>
        <w:ind w:left="1304" w:hanging="1304"/>
      </w:pPr>
      <w:r w:rsidRPr="00EE44D9">
        <w:rPr>
          <w:rStyle w:val="zakaznikChar"/>
          <w:b w:val="0"/>
          <w:bCs/>
        </w:rPr>
        <w:t>Zákazník</w:t>
      </w:r>
      <w:r w:rsidR="00CB2AE9" w:rsidRPr="00EE44D9">
        <w:rPr>
          <w:rStyle w:val="zakaznikChar"/>
          <w:b w:val="0"/>
          <w:bCs/>
        </w:rPr>
        <w:t>:</w:t>
      </w:r>
      <w:r w:rsidR="00CB2AE9" w:rsidRPr="00EE44D9">
        <w:rPr>
          <w:rStyle w:val="zakaznikChar"/>
          <w:b w:val="0"/>
          <w:bCs/>
        </w:rPr>
        <w:tab/>
      </w:r>
      <w:r w:rsidR="000B66EA">
        <w:rPr>
          <w:rStyle w:val="zakaznik2"/>
        </w:rPr>
        <w:fldChar w:fldCharType="begin">
          <w:ffData>
            <w:name w:val="ZAKAZNIK"/>
            <w:enabled/>
            <w:calcOnExit w:val="0"/>
            <w:textInput/>
          </w:ffData>
        </w:fldChar>
      </w:r>
      <w:bookmarkStart w:id="7" w:name="ZAKAZNIK"/>
      <w:r w:rsidR="000B66EA">
        <w:rPr>
          <w:rStyle w:val="zakaznik2"/>
        </w:rPr>
        <w:instrText xml:space="preserve"> FORMTEXT </w:instrText>
      </w:r>
      <w:r w:rsidR="00415500">
        <w:rPr>
          <w:rStyle w:val="zakaznik2"/>
        </w:rPr>
      </w:r>
      <w:r w:rsidR="000B66EA">
        <w:rPr>
          <w:rStyle w:val="zakaznik2"/>
        </w:rPr>
        <w:fldChar w:fldCharType="separate"/>
      </w:r>
      <w:r w:rsidR="00415500">
        <w:rPr>
          <w:rStyle w:val="zakaznik2"/>
        </w:rPr>
        <w:t>UNIPETROL RPA A.S.</w:t>
      </w:r>
      <w:r w:rsidR="000B66EA">
        <w:rPr>
          <w:rStyle w:val="zakaznik2"/>
        </w:rPr>
        <w:fldChar w:fldCharType="end"/>
      </w:r>
      <w:bookmarkEnd w:id="7"/>
    </w:p>
    <w:p w14:paraId="0F997A02" w14:textId="451E8C29" w:rsidR="00CB2AE9" w:rsidRPr="00634C10" w:rsidRDefault="0042612B" w:rsidP="005A2454">
      <w:pPr>
        <w:ind w:left="1320" w:hanging="1320"/>
        <w:jc w:val="left"/>
        <w:rPr>
          <w:b/>
          <w:lang w:val="pl-PL"/>
        </w:rPr>
      </w:pPr>
      <w:r w:rsidRPr="00ED60E2">
        <w:rPr>
          <w:rStyle w:val="zakaznikChar"/>
          <w:b w:val="0"/>
        </w:rPr>
        <w:t>Projekt</w:t>
      </w:r>
      <w:r w:rsidR="00CB2AE9" w:rsidRPr="00ED60E2">
        <w:rPr>
          <w:rStyle w:val="zakaznikChar"/>
          <w:b w:val="0"/>
        </w:rPr>
        <w:t>:</w:t>
      </w:r>
      <w:r w:rsidR="00CB2AE9" w:rsidRPr="004579DE">
        <w:rPr>
          <w:rStyle w:val="zakaznikChar"/>
        </w:rPr>
        <w:tab/>
      </w:r>
      <w:r w:rsidR="000B66EA" w:rsidRPr="005A2454">
        <w:rPr>
          <w:rStyle w:val="zakaznikChar"/>
          <w:sz w:val="21"/>
          <w:szCs w:val="21"/>
        </w:rPr>
        <w:fldChar w:fldCharType="begin">
          <w:ffData>
            <w:name w:val="NAZEV"/>
            <w:enabled/>
            <w:calcOnExit w:val="0"/>
            <w:textInput/>
          </w:ffData>
        </w:fldChar>
      </w:r>
      <w:bookmarkStart w:id="8" w:name="NAZEV"/>
      <w:r w:rsidR="000B66EA" w:rsidRPr="005A2454">
        <w:rPr>
          <w:rStyle w:val="zakaznikChar"/>
          <w:sz w:val="21"/>
          <w:szCs w:val="21"/>
        </w:rPr>
        <w:instrText xml:space="preserve"> FORMTEXT </w:instrText>
      </w:r>
      <w:r w:rsidR="00415500" w:rsidRPr="005A2454">
        <w:rPr>
          <w:rStyle w:val="zakaznikChar"/>
          <w:sz w:val="21"/>
          <w:szCs w:val="21"/>
        </w:rPr>
      </w:r>
      <w:r w:rsidR="000B66EA" w:rsidRPr="005A2454">
        <w:rPr>
          <w:rStyle w:val="zakaznikChar"/>
          <w:sz w:val="21"/>
          <w:szCs w:val="21"/>
        </w:rPr>
        <w:fldChar w:fldCharType="separate"/>
      </w:r>
      <w:r w:rsidR="00415500">
        <w:rPr>
          <w:rStyle w:val="zakaznikChar"/>
          <w:sz w:val="21"/>
          <w:szCs w:val="21"/>
        </w:rPr>
        <w:t>ETHYLENOVÁ PROPOJKA MEZI PE2 A PE3</w:t>
      </w:r>
      <w:r w:rsidR="000B66EA" w:rsidRPr="005A2454">
        <w:rPr>
          <w:rStyle w:val="zakaznikChar"/>
          <w:sz w:val="21"/>
          <w:szCs w:val="21"/>
        </w:rPr>
        <w:fldChar w:fldCharType="end"/>
      </w:r>
      <w:bookmarkEnd w:id="8"/>
      <w:r w:rsidR="00BE2B92" w:rsidRPr="005A2454">
        <w:rPr>
          <w:color w:val="1C2691"/>
          <w:szCs w:val="21"/>
          <w:lang w:val="pl-PL"/>
        </w:rPr>
        <w:t> </w:t>
      </w:r>
      <w:r w:rsidR="00EF44E2" w:rsidRPr="005A2454">
        <w:rPr>
          <w:color w:val="1C2691"/>
          <w:szCs w:val="21"/>
          <w:lang w:val="pl-PL"/>
        </w:rPr>
        <w:t>/</w:t>
      </w:r>
      <w:r w:rsidR="00BE2B92" w:rsidRPr="005A2454">
        <w:rPr>
          <w:color w:val="1C2691"/>
          <w:szCs w:val="21"/>
          <w:lang w:val="pl-PL"/>
        </w:rPr>
        <w:t> </w:t>
      </w:r>
      <w:r w:rsidR="006C7BC3" w:rsidRPr="005A2454">
        <w:rPr>
          <w:color w:val="1C2691"/>
          <w:szCs w:val="21"/>
          <w:lang w:val="pl-PL"/>
        </w:rPr>
        <w:fldChar w:fldCharType="begin">
          <w:ffData>
            <w:name w:val="STUPEN"/>
            <w:enabled/>
            <w:calcOnExit w:val="0"/>
            <w:ddList>
              <w:result w:val="7"/>
              <w:listEntry w:val=" "/>
              <w:listEntry w:val="Studie"/>
              <w:listEntry w:val="Dokumentace skutečného provedení stavby"/>
              <w:listEntry w:val="Dok. pro vydání rozhodnutí o umístění stavby"/>
              <w:listEntry w:val="Dokumentace pro provádění stavby"/>
              <w:listEntry w:val="Dokumentace pro stavební povolení"/>
              <w:listEntry w:val="Basic design"/>
              <w:listEntry w:val="BDEP"/>
            </w:ddList>
          </w:ffData>
        </w:fldChar>
      </w:r>
      <w:bookmarkStart w:id="9" w:name="STUPEN"/>
      <w:r w:rsidR="006C7BC3" w:rsidRPr="005A2454">
        <w:rPr>
          <w:color w:val="1C2691"/>
          <w:szCs w:val="21"/>
          <w:lang w:val="pl-PL"/>
        </w:rPr>
        <w:instrText xml:space="preserve"> FORMDROPDOWN </w:instrText>
      </w:r>
      <w:r w:rsidR="00415500" w:rsidRPr="005A2454">
        <w:rPr>
          <w:color w:val="1C2691"/>
          <w:szCs w:val="21"/>
          <w:lang w:val="pl-PL"/>
        </w:rPr>
      </w:r>
      <w:r w:rsidR="00415500">
        <w:rPr>
          <w:color w:val="1C2691"/>
          <w:szCs w:val="21"/>
          <w:lang w:val="pl-PL"/>
        </w:rPr>
        <w:fldChar w:fldCharType="separate"/>
      </w:r>
      <w:r w:rsidR="006C7BC3" w:rsidRPr="005A2454">
        <w:rPr>
          <w:color w:val="1C2691"/>
          <w:szCs w:val="21"/>
          <w:lang w:val="pl-PL"/>
        </w:rPr>
        <w:fldChar w:fldCharType="end"/>
      </w:r>
      <w:bookmarkEnd w:id="9"/>
    </w:p>
    <w:p w14:paraId="0DEA5700" w14:textId="4B1B4A18" w:rsidR="00CB2AE9" w:rsidRPr="005B3861" w:rsidRDefault="0042612B" w:rsidP="00CB2AE9">
      <w:pPr>
        <w:pStyle w:val="TE"/>
        <w:spacing w:before="100" w:after="100"/>
        <w:rPr>
          <w:rFonts w:cs="Arial"/>
          <w:color w:val="1C2691"/>
          <w:lang w:val="pl-PL"/>
        </w:rPr>
      </w:pPr>
      <w:r w:rsidRPr="00ED60E2">
        <w:rPr>
          <w:rStyle w:val="zakaznikChar"/>
          <w:b/>
        </w:rPr>
        <w:t>Název</w:t>
      </w:r>
      <w:r w:rsidR="00CB2AE9" w:rsidRPr="00ED60E2">
        <w:rPr>
          <w:rStyle w:val="zakaznikChar"/>
          <w:b/>
        </w:rPr>
        <w:t>:</w:t>
      </w:r>
      <w:r w:rsidR="00CB2AE9" w:rsidRPr="00277EBC">
        <w:rPr>
          <w:rFonts w:cs="Arial"/>
          <w:color w:val="1C2691"/>
          <w:szCs w:val="22"/>
          <w:lang w:val="pl-PL"/>
        </w:rPr>
        <w:tab/>
      </w:r>
      <w:r w:rsidR="000B66EA">
        <w:rPr>
          <w:rStyle w:val="zakaznikChar"/>
          <w:b/>
        </w:rPr>
        <w:fldChar w:fldCharType="begin">
          <w:ffData>
            <w:name w:val="NA4"/>
            <w:enabled/>
            <w:calcOnExit w:val="0"/>
            <w:textInput/>
          </w:ffData>
        </w:fldChar>
      </w:r>
      <w:bookmarkStart w:id="10" w:name="NA4"/>
      <w:r w:rsidR="000B66EA">
        <w:rPr>
          <w:rStyle w:val="zakaznikChar"/>
          <w:b/>
        </w:rPr>
        <w:instrText xml:space="preserve"> FORMTEXT </w:instrText>
      </w:r>
      <w:r w:rsidR="00415500">
        <w:rPr>
          <w:rStyle w:val="zakaznikChar"/>
          <w:b/>
        </w:rPr>
      </w:r>
      <w:r w:rsidR="000B66EA">
        <w:rPr>
          <w:rStyle w:val="zakaznikChar"/>
          <w:b/>
        </w:rPr>
        <w:fldChar w:fldCharType="separate"/>
      </w:r>
      <w:r w:rsidR="00415500">
        <w:rPr>
          <w:rStyle w:val="zakaznikChar"/>
          <w:b/>
        </w:rPr>
        <w:t>PRŮVODNÍ ZPRÁVA</w:t>
      </w:r>
      <w:r w:rsidR="000B66EA">
        <w:rPr>
          <w:rStyle w:val="zakaznikChar"/>
          <w:b/>
        </w:rPr>
        <w:fldChar w:fldCharType="end"/>
      </w:r>
      <w:bookmarkEnd w:id="10"/>
    </w:p>
    <w:p w14:paraId="72185E48" w14:textId="448161C2" w:rsidR="00CB2AE9" w:rsidRPr="003F29D1" w:rsidRDefault="0042612B" w:rsidP="007B0F36">
      <w:pPr>
        <w:pStyle w:val="TE"/>
        <w:tabs>
          <w:tab w:val="left" w:pos="1883"/>
        </w:tabs>
        <w:spacing w:before="100" w:after="100"/>
        <w:rPr>
          <w:rStyle w:val="zakaznikChar"/>
          <w:b/>
        </w:rPr>
      </w:pPr>
      <w:r w:rsidRPr="003F29D1">
        <w:rPr>
          <w:rStyle w:val="zakaznikChar"/>
          <w:b/>
        </w:rPr>
        <w:t>Komentáře</w:t>
      </w:r>
      <w:r w:rsidR="00CB2AE9" w:rsidRPr="003F29D1">
        <w:rPr>
          <w:rStyle w:val="zakaznikChar"/>
          <w:b/>
        </w:rPr>
        <w:t>:</w:t>
      </w:r>
      <w:r w:rsidR="007B0F36">
        <w:rPr>
          <w:rStyle w:val="zakaznikChar"/>
          <w:b/>
        </w:rPr>
        <w:tab/>
      </w:r>
      <w:r w:rsidR="006C7BC3">
        <w:rPr>
          <w:rStyle w:val="zakaznikChar"/>
          <w:b/>
        </w:rPr>
        <w:fldChar w:fldCharType="begin">
          <w:ffData>
            <w:name w:val="KOMENTAR"/>
            <w:enabled/>
            <w:calcOnExit w:val="0"/>
            <w:textInput/>
          </w:ffData>
        </w:fldChar>
      </w:r>
      <w:bookmarkStart w:id="11" w:name="KOMENTAR"/>
      <w:r w:rsidR="006C7BC3">
        <w:rPr>
          <w:rStyle w:val="zakaznikChar"/>
          <w:b/>
        </w:rPr>
        <w:instrText xml:space="preserve"> FORMTEXT </w:instrText>
      </w:r>
      <w:r w:rsidR="006C7BC3">
        <w:rPr>
          <w:rStyle w:val="zakaznikChar"/>
          <w:b/>
        </w:rPr>
      </w:r>
      <w:r w:rsidR="006C7BC3">
        <w:rPr>
          <w:rStyle w:val="zakaznikChar"/>
          <w:b/>
        </w:rPr>
        <w:fldChar w:fldCharType="separate"/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</w:rPr>
        <w:fldChar w:fldCharType="end"/>
      </w:r>
      <w:bookmarkEnd w:id="11"/>
    </w:p>
    <w:tbl>
      <w:tblPr>
        <w:tblpPr w:leftFromText="142" w:rightFromText="142" w:bottomFromText="227" w:vertAnchor="page" w:horzAnchor="margin" w:tblpY="13531"/>
        <w:tblW w:w="98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1032"/>
        <w:gridCol w:w="628"/>
        <w:gridCol w:w="2126"/>
        <w:gridCol w:w="1782"/>
        <w:gridCol w:w="1762"/>
        <w:gridCol w:w="1640"/>
      </w:tblGrid>
      <w:tr w:rsidR="00CB2AE9" w:rsidRPr="00B77472" w14:paraId="7E7A39B4" w14:textId="77777777" w:rsidTr="003856C5">
        <w:trPr>
          <w:trHeight w:val="10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</w:tcPr>
          <w:p w14:paraId="2C6D0EA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</w:tcPr>
          <w:p w14:paraId="6ED7630C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</w:tcPr>
          <w:p w14:paraId="57FFA969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</w:tcPr>
          <w:p w14:paraId="06130A46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</w:tcPr>
          <w:p w14:paraId="237DCCD7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</w:tcPr>
          <w:p w14:paraId="2C280A6E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</w:tcPr>
          <w:p w14:paraId="1724EBE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</w:tr>
      <w:tr w:rsidR="00EF44E2" w:rsidRPr="00B77472" w14:paraId="50C33B3B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3204B137" w14:textId="2E79C072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4"/>
                  <w:enabled/>
                  <w:calcOnExit w:val="0"/>
                  <w:textInput/>
                </w:ffData>
              </w:fldChar>
            </w:r>
            <w:bookmarkStart w:id="12" w:name="REV4"/>
            <w:r w:rsidRPr="00B77472">
              <w:rPr>
                <w:bCs/>
                <w:szCs w:val="14"/>
              </w:rPr>
              <w:instrText xml:space="preserve"> FORMTEXT </w:instrText>
            </w:r>
            <w:r w:rsidR="00415500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2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790F6A83" w14:textId="247DF80C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4"/>
                  <w:enabled/>
                  <w:calcOnExit w:val="0"/>
                  <w:textInput/>
                </w:ffData>
              </w:fldChar>
            </w:r>
            <w:bookmarkStart w:id="13" w:name="DAT4"/>
            <w:r w:rsidRPr="00B77472">
              <w:rPr>
                <w:bCs/>
                <w:szCs w:val="14"/>
              </w:rPr>
              <w:instrText xml:space="preserve"> FORMTEXT </w:instrText>
            </w:r>
            <w:r w:rsidR="00415500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3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F761421" w14:textId="4EB18E1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4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14" w:name="TEStatus4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415500">
              <w:rPr>
                <w:rFonts w:cs="Tahoma"/>
                <w:bCs/>
                <w:noProof w:val="0"/>
                <w:szCs w:val="14"/>
              </w:rPr>
            </w:r>
            <w:r w:rsidR="00415500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14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FEF2F99" w14:textId="48B16831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4"/>
                  <w:enabled/>
                  <w:calcOnExit w:val="0"/>
                  <w:textInput/>
                </w:ffData>
              </w:fldChar>
            </w:r>
            <w:bookmarkStart w:id="15" w:name="POP4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415500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415500">
              <w:rPr>
                <w:rFonts w:cs="Tahoma"/>
                <w:bCs/>
                <w:szCs w:val="14"/>
              </w:rPr>
              <w:t> </w:t>
            </w:r>
            <w:r w:rsidR="00415500">
              <w:rPr>
                <w:rFonts w:cs="Tahoma"/>
                <w:bCs/>
                <w:szCs w:val="14"/>
              </w:rPr>
              <w:t> </w:t>
            </w:r>
            <w:r w:rsidR="00415500">
              <w:rPr>
                <w:rFonts w:cs="Tahoma"/>
                <w:bCs/>
                <w:szCs w:val="14"/>
              </w:rPr>
              <w:t> </w:t>
            </w:r>
            <w:r w:rsidR="00415500">
              <w:rPr>
                <w:rFonts w:cs="Tahoma"/>
                <w:bCs/>
                <w:szCs w:val="14"/>
              </w:rPr>
              <w:t> </w:t>
            </w:r>
            <w:r w:rsidR="00415500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15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2601D2DB" w14:textId="39C7E54B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4"/>
                  <w:enabled/>
                  <w:calcOnExit w:val="0"/>
                  <w:textInput/>
                </w:ffData>
              </w:fldChar>
            </w:r>
            <w:bookmarkStart w:id="16" w:name="ZPRAC4"/>
            <w:r w:rsidRPr="00B77472">
              <w:rPr>
                <w:bCs/>
                <w:szCs w:val="14"/>
              </w:rPr>
              <w:instrText xml:space="preserve"> FORMTEXT </w:instrText>
            </w:r>
            <w:r w:rsidR="00415500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6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2F02DFF8" w14:textId="19AE77BF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4"/>
                  <w:enabled/>
                  <w:calcOnExit w:val="0"/>
                  <w:textInput/>
                </w:ffData>
              </w:fldChar>
            </w:r>
            <w:bookmarkStart w:id="17" w:name="KONTROL4"/>
            <w:r w:rsidRPr="00B77472">
              <w:rPr>
                <w:bCs/>
                <w:szCs w:val="14"/>
              </w:rPr>
              <w:instrText xml:space="preserve"> FORMTEXT </w:instrText>
            </w:r>
            <w:r w:rsidR="00415500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7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1C5700B7" w14:textId="4E937564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4"/>
                  <w:enabled/>
                  <w:calcOnExit w:val="0"/>
                  <w:textInput/>
                </w:ffData>
              </w:fldChar>
            </w:r>
            <w:bookmarkStart w:id="18" w:name="SCHVALIL4"/>
            <w:r w:rsidRPr="00B77472">
              <w:rPr>
                <w:bCs/>
                <w:szCs w:val="14"/>
              </w:rPr>
              <w:instrText xml:space="preserve"> FORMTEXT </w:instrText>
            </w:r>
            <w:r w:rsidR="00415500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8"/>
          </w:p>
        </w:tc>
      </w:tr>
      <w:tr w:rsidR="00EF44E2" w:rsidRPr="00B77472" w14:paraId="7DA900D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6CC41C99" w14:textId="04157832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3"/>
                  <w:enabled/>
                  <w:calcOnExit w:val="0"/>
                  <w:textInput/>
                </w:ffData>
              </w:fldChar>
            </w:r>
            <w:bookmarkStart w:id="19" w:name="REV3"/>
            <w:r w:rsidRPr="00B77472">
              <w:rPr>
                <w:bCs/>
                <w:szCs w:val="14"/>
              </w:rPr>
              <w:instrText xml:space="preserve"> FORMTEXT </w:instrText>
            </w:r>
            <w:r w:rsidR="00415500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9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A8A1570" w14:textId="4EDFCC05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3"/>
                  <w:enabled/>
                  <w:calcOnExit w:val="0"/>
                  <w:textInput/>
                </w:ffData>
              </w:fldChar>
            </w:r>
            <w:bookmarkStart w:id="20" w:name="DAT3"/>
            <w:r w:rsidRPr="00B77472">
              <w:rPr>
                <w:bCs/>
                <w:szCs w:val="14"/>
              </w:rPr>
              <w:instrText xml:space="preserve"> FORMTEXT </w:instrText>
            </w:r>
            <w:r w:rsidR="00415500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0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E654D44" w14:textId="7D37655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3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1" w:name="TEStatus3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415500">
              <w:rPr>
                <w:rFonts w:cs="Tahoma"/>
                <w:bCs/>
                <w:noProof w:val="0"/>
                <w:szCs w:val="14"/>
              </w:rPr>
            </w:r>
            <w:r w:rsidR="00415500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1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F5212E6" w14:textId="55E1BB8C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3"/>
                  <w:enabled/>
                  <w:calcOnExit w:val="0"/>
                  <w:textInput/>
                </w:ffData>
              </w:fldChar>
            </w:r>
            <w:bookmarkStart w:id="22" w:name="POP3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415500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415500">
              <w:rPr>
                <w:rFonts w:cs="Tahoma"/>
                <w:bCs/>
                <w:szCs w:val="14"/>
              </w:rPr>
              <w:t> </w:t>
            </w:r>
            <w:r w:rsidR="00415500">
              <w:rPr>
                <w:rFonts w:cs="Tahoma"/>
                <w:bCs/>
                <w:szCs w:val="14"/>
              </w:rPr>
              <w:t> </w:t>
            </w:r>
            <w:r w:rsidR="00415500">
              <w:rPr>
                <w:rFonts w:cs="Tahoma"/>
                <w:bCs/>
                <w:szCs w:val="14"/>
              </w:rPr>
              <w:t> </w:t>
            </w:r>
            <w:r w:rsidR="00415500">
              <w:rPr>
                <w:rFonts w:cs="Tahoma"/>
                <w:bCs/>
                <w:szCs w:val="14"/>
              </w:rPr>
              <w:t> </w:t>
            </w:r>
            <w:r w:rsidR="00415500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2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3AAC02A8" w14:textId="0C5BCA8D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3"/>
                  <w:enabled/>
                  <w:calcOnExit w:val="0"/>
                  <w:textInput/>
                </w:ffData>
              </w:fldChar>
            </w:r>
            <w:bookmarkStart w:id="23" w:name="ZPRAC3"/>
            <w:r w:rsidRPr="00B77472">
              <w:rPr>
                <w:bCs/>
                <w:szCs w:val="14"/>
              </w:rPr>
              <w:instrText xml:space="preserve"> FORMTEXT </w:instrText>
            </w:r>
            <w:r w:rsidR="00415500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3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73EEBFAB" w14:textId="5205D646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3"/>
                  <w:enabled/>
                  <w:calcOnExit w:val="0"/>
                  <w:textInput/>
                </w:ffData>
              </w:fldChar>
            </w:r>
            <w:bookmarkStart w:id="24" w:name="KONTROL3"/>
            <w:r w:rsidRPr="00B77472">
              <w:rPr>
                <w:bCs/>
                <w:szCs w:val="14"/>
              </w:rPr>
              <w:instrText xml:space="preserve"> FORMTEXT </w:instrText>
            </w:r>
            <w:r w:rsidR="00415500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4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293BFEC1" w14:textId="1DEF540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3"/>
                  <w:enabled/>
                  <w:calcOnExit w:val="0"/>
                  <w:textInput/>
                </w:ffData>
              </w:fldChar>
            </w:r>
            <w:bookmarkStart w:id="25" w:name="SCHVALIL3"/>
            <w:r w:rsidRPr="00B77472">
              <w:rPr>
                <w:bCs/>
                <w:szCs w:val="14"/>
              </w:rPr>
              <w:instrText xml:space="preserve"> FORMTEXT </w:instrText>
            </w:r>
            <w:r w:rsidR="00415500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5"/>
          </w:p>
        </w:tc>
      </w:tr>
      <w:tr w:rsidR="00EF44E2" w:rsidRPr="00B77472" w14:paraId="2BB9CF1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5792F474" w14:textId="69FD65DD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2"/>
                  <w:enabled/>
                  <w:calcOnExit w:val="0"/>
                  <w:textInput/>
                </w:ffData>
              </w:fldChar>
            </w:r>
            <w:bookmarkStart w:id="26" w:name="REV2"/>
            <w:r w:rsidRPr="00B77472">
              <w:rPr>
                <w:bCs/>
                <w:szCs w:val="14"/>
              </w:rPr>
              <w:instrText xml:space="preserve"> FORMTEXT </w:instrText>
            </w:r>
            <w:r w:rsidR="00415500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6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BB8DBC9" w14:textId="6B776233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2"/>
                  <w:enabled/>
                  <w:calcOnExit w:val="0"/>
                  <w:textInput/>
                </w:ffData>
              </w:fldChar>
            </w:r>
            <w:bookmarkStart w:id="27" w:name="DAT2"/>
            <w:r w:rsidRPr="00B77472">
              <w:rPr>
                <w:bCs/>
                <w:szCs w:val="14"/>
              </w:rPr>
              <w:instrText xml:space="preserve"> FORMTEXT </w:instrText>
            </w:r>
            <w:r w:rsidR="00415500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7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3DD47919" w14:textId="0FD1345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2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8" w:name="TEStatus2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415500">
              <w:rPr>
                <w:rFonts w:cs="Tahoma"/>
                <w:bCs/>
                <w:noProof w:val="0"/>
                <w:szCs w:val="14"/>
              </w:rPr>
            </w:r>
            <w:r w:rsidR="00415500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8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B368E13" w14:textId="3D043C11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2"/>
                  <w:enabled/>
                  <w:calcOnExit w:val="0"/>
                  <w:textInput/>
                </w:ffData>
              </w:fldChar>
            </w:r>
            <w:bookmarkStart w:id="29" w:name="POP2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415500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415500">
              <w:rPr>
                <w:rFonts w:cs="Tahoma"/>
                <w:bCs/>
                <w:szCs w:val="14"/>
              </w:rPr>
              <w:t> </w:t>
            </w:r>
            <w:r w:rsidR="00415500">
              <w:rPr>
                <w:rFonts w:cs="Tahoma"/>
                <w:bCs/>
                <w:szCs w:val="14"/>
              </w:rPr>
              <w:t> </w:t>
            </w:r>
            <w:r w:rsidR="00415500">
              <w:rPr>
                <w:rFonts w:cs="Tahoma"/>
                <w:bCs/>
                <w:szCs w:val="14"/>
              </w:rPr>
              <w:t> </w:t>
            </w:r>
            <w:r w:rsidR="00415500">
              <w:rPr>
                <w:rFonts w:cs="Tahoma"/>
                <w:bCs/>
                <w:szCs w:val="14"/>
              </w:rPr>
              <w:t> </w:t>
            </w:r>
            <w:r w:rsidR="00415500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9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16F52827" w14:textId="4953A0F6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2"/>
                  <w:enabled/>
                  <w:calcOnExit w:val="0"/>
                  <w:textInput/>
                </w:ffData>
              </w:fldChar>
            </w:r>
            <w:bookmarkStart w:id="30" w:name="ZPRAC2"/>
            <w:r w:rsidRPr="00B77472">
              <w:rPr>
                <w:bCs/>
                <w:szCs w:val="14"/>
              </w:rPr>
              <w:instrText xml:space="preserve"> FORMTEXT </w:instrText>
            </w:r>
            <w:r w:rsidR="00415500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0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56120AF3" w14:textId="5D5BE56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2"/>
                  <w:enabled/>
                  <w:calcOnExit w:val="0"/>
                  <w:textInput/>
                </w:ffData>
              </w:fldChar>
            </w:r>
            <w:bookmarkStart w:id="31" w:name="KONTROL2"/>
            <w:r w:rsidRPr="00B77472">
              <w:rPr>
                <w:bCs/>
                <w:szCs w:val="14"/>
              </w:rPr>
              <w:instrText xml:space="preserve"> FORMTEXT </w:instrText>
            </w:r>
            <w:r w:rsidR="00415500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1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0D3B019E" w14:textId="34FC830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2"/>
                  <w:enabled/>
                  <w:calcOnExit w:val="0"/>
                  <w:textInput/>
                </w:ffData>
              </w:fldChar>
            </w:r>
            <w:bookmarkStart w:id="32" w:name="SCHVALIL2"/>
            <w:r w:rsidRPr="00B77472">
              <w:rPr>
                <w:bCs/>
                <w:szCs w:val="14"/>
              </w:rPr>
              <w:instrText xml:space="preserve"> FORMTEXT </w:instrText>
            </w:r>
            <w:r w:rsidR="00415500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="00415500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2"/>
          </w:p>
        </w:tc>
      </w:tr>
      <w:tr w:rsidR="00EF44E2" w:rsidRPr="00B77472" w14:paraId="2C66A3CD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single" w:sz="2" w:space="0" w:color="auto"/>
            </w:tcBorders>
          </w:tcPr>
          <w:p w14:paraId="124B2E4E" w14:textId="65D514DB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REV1"/>
                  <w:enabled/>
                  <w:calcOnExit w:val="0"/>
                  <w:textInput/>
                </w:ffData>
              </w:fldChar>
            </w:r>
            <w:bookmarkStart w:id="33" w:name="REV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415500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415500">
              <w:rPr>
                <w:rFonts w:cs="Tahoma"/>
                <w:bCs/>
                <w:szCs w:val="14"/>
              </w:rPr>
              <w:t>A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3"/>
          </w:p>
        </w:tc>
        <w:tc>
          <w:tcPr>
            <w:tcW w:w="1032" w:type="dxa"/>
            <w:tcBorders>
              <w:top w:val="nil"/>
              <w:bottom w:val="single" w:sz="2" w:space="0" w:color="auto"/>
            </w:tcBorders>
          </w:tcPr>
          <w:p w14:paraId="693C2499" w14:textId="174ABA9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DAT1"/>
                  <w:enabled/>
                  <w:calcOnExit w:val="0"/>
                  <w:textInput/>
                </w:ffData>
              </w:fldChar>
            </w:r>
            <w:bookmarkStart w:id="34" w:name="DAT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415500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415500">
              <w:rPr>
                <w:rFonts w:cs="Tahoma"/>
                <w:bCs/>
                <w:szCs w:val="14"/>
              </w:rPr>
              <w:t>2022-03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4"/>
          </w:p>
        </w:tc>
        <w:tc>
          <w:tcPr>
            <w:tcW w:w="628" w:type="dxa"/>
            <w:tcBorders>
              <w:top w:val="nil"/>
              <w:bottom w:val="single" w:sz="2" w:space="0" w:color="auto"/>
            </w:tcBorders>
          </w:tcPr>
          <w:p w14:paraId="4354FF9D" w14:textId="262A72D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1"/>
                  <w:enabled/>
                  <w:calcOnExit w:val="0"/>
                  <w:statusText w:type="text" w:val="PRL - Preliminery  DFT - Draft  ASB - As Built"/>
                  <w:ddList>
                    <w:listEntry w:val=" "/>
                    <w:listEntry w:val="FIN"/>
                    <w:listEntry w:val="DUR"/>
                    <w:listEntry w:val="BD"/>
                    <w:listEntry w:val="DSP"/>
                    <w:listEntry w:val="DPS"/>
                    <w:listEntry w:val="DD"/>
                    <w:listEntry w:val="PRL"/>
                    <w:listEntry w:val="DFT"/>
                    <w:listEntry w:val="CFC"/>
                    <w:listEntry w:val="CAN"/>
                    <w:listEntry w:val="ASB"/>
                    <w:listEntry w:val="AFL"/>
                    <w:listEntry w:val="DPV"/>
                    <w:listEntry w:val="EIA"/>
                    <w:listEntry w:val="IPPC"/>
                    <w:listEntry w:val="BDEP"/>
                  </w:ddList>
                </w:ffData>
              </w:fldChar>
            </w:r>
            <w:bookmarkStart w:id="35" w:name="TEStatus1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415500">
              <w:rPr>
                <w:rFonts w:cs="Tahoma"/>
                <w:bCs/>
                <w:noProof w:val="0"/>
                <w:szCs w:val="14"/>
              </w:rPr>
            </w:r>
            <w:r w:rsidR="00415500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35"/>
          </w:p>
        </w:tc>
        <w:tc>
          <w:tcPr>
            <w:tcW w:w="2126" w:type="dxa"/>
            <w:tcBorders>
              <w:top w:val="nil"/>
              <w:bottom w:val="single" w:sz="2" w:space="0" w:color="auto"/>
            </w:tcBorders>
          </w:tcPr>
          <w:p w14:paraId="2EDEF171" w14:textId="25FCB3A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1"/>
                  <w:enabled/>
                  <w:calcOnExit w:val="0"/>
                  <w:textInput/>
                </w:ffData>
              </w:fldChar>
            </w:r>
            <w:bookmarkStart w:id="36" w:name="POP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415500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415500">
              <w:rPr>
                <w:rFonts w:cs="Tahoma"/>
                <w:bCs/>
                <w:szCs w:val="14"/>
              </w:rPr>
              <w:t>K PŘIPOMÍNKÁM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6"/>
          </w:p>
        </w:tc>
        <w:tc>
          <w:tcPr>
            <w:tcW w:w="1782" w:type="dxa"/>
            <w:tcBorders>
              <w:top w:val="nil"/>
              <w:bottom w:val="single" w:sz="2" w:space="0" w:color="auto"/>
            </w:tcBorders>
          </w:tcPr>
          <w:p w14:paraId="39E159DD" w14:textId="454C945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ZPRAC1"/>
                  <w:enabled/>
                  <w:calcOnExit w:val="0"/>
                  <w:textInput/>
                </w:ffData>
              </w:fldChar>
            </w:r>
            <w:bookmarkStart w:id="37" w:name="ZPRAC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415500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415500">
              <w:rPr>
                <w:rFonts w:cs="Tahoma"/>
                <w:bCs/>
                <w:szCs w:val="14"/>
              </w:rPr>
              <w:t>VOLEJNÍK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7"/>
          </w:p>
        </w:tc>
        <w:tc>
          <w:tcPr>
            <w:tcW w:w="1762" w:type="dxa"/>
            <w:tcBorders>
              <w:top w:val="nil"/>
              <w:bottom w:val="single" w:sz="2" w:space="0" w:color="auto"/>
            </w:tcBorders>
          </w:tcPr>
          <w:p w14:paraId="154136A6" w14:textId="126520B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KONTROL1"/>
                  <w:enabled/>
                  <w:calcOnExit w:val="0"/>
                  <w:textInput/>
                </w:ffData>
              </w:fldChar>
            </w:r>
            <w:bookmarkStart w:id="38" w:name="KONTRO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415500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415500">
              <w:rPr>
                <w:rFonts w:cs="Tahoma"/>
                <w:bCs/>
                <w:szCs w:val="14"/>
              </w:rPr>
              <w:t>KOREČEK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8"/>
          </w:p>
        </w:tc>
        <w:tc>
          <w:tcPr>
            <w:tcW w:w="1640" w:type="dxa"/>
            <w:tcBorders>
              <w:top w:val="nil"/>
              <w:bottom w:val="single" w:sz="2" w:space="0" w:color="auto"/>
            </w:tcBorders>
          </w:tcPr>
          <w:p w14:paraId="01DA3D19" w14:textId="70C20DA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SCHVALIL1"/>
                  <w:enabled/>
                  <w:calcOnExit w:val="0"/>
                  <w:textInput/>
                </w:ffData>
              </w:fldChar>
            </w:r>
            <w:bookmarkStart w:id="39" w:name="SCHVALI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415500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415500">
              <w:rPr>
                <w:rFonts w:cs="Tahoma"/>
                <w:bCs/>
                <w:szCs w:val="14"/>
              </w:rPr>
              <w:t>KOREČEK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9"/>
          </w:p>
        </w:tc>
      </w:tr>
      <w:tr w:rsidR="0042612B" w:rsidRPr="005B3861" w14:paraId="7623F45A" w14:textId="77777777" w:rsidTr="003856C5">
        <w:trPr>
          <w:trHeight w:val="11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  <w:vAlign w:val="bottom"/>
          </w:tcPr>
          <w:p w14:paraId="78A6C065" w14:textId="1AE3A34D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REV.</w:t>
            </w: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  <w:vAlign w:val="bottom"/>
          </w:tcPr>
          <w:p w14:paraId="302FDA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DATUM</w:t>
            </w: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  <w:vAlign w:val="bottom"/>
          </w:tcPr>
          <w:p w14:paraId="36CFEC25" w14:textId="29FC8263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STAT.</w:t>
            </w: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  <w:vAlign w:val="bottom"/>
          </w:tcPr>
          <w:p w14:paraId="61A31E35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POPIS ZMĚNY</w:t>
            </w: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  <w:vAlign w:val="bottom"/>
          </w:tcPr>
          <w:p w14:paraId="49CABE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ZPRACOVAL</w:t>
            </w: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  <w:vAlign w:val="bottom"/>
          </w:tcPr>
          <w:p w14:paraId="01ECE0E4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KONTROLOVAL</w:t>
            </w: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  <w:vAlign w:val="bottom"/>
          </w:tcPr>
          <w:p w14:paraId="777C49B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SCHVÁLIL</w:t>
            </w:r>
          </w:p>
        </w:tc>
      </w:tr>
      <w:tr w:rsidR="00CB2AE9" w:rsidRPr="005B3861" w14:paraId="37565A30" w14:textId="77777777" w:rsidTr="00200539">
        <w:trPr>
          <w:trHeight w:val="409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5C620493" w14:textId="77777777" w:rsidR="00CB2AE9" w:rsidRPr="005B3861" w:rsidRDefault="00CB2AE9" w:rsidP="00200539">
            <w:pPr>
              <w:pStyle w:val="Default"/>
              <w:spacing w:before="100" w:after="100"/>
              <w:ind w:left="2574" w:right="-709"/>
              <w:rPr>
                <w:rFonts w:cs="Arial"/>
                <w:sz w:val="12"/>
                <w:szCs w:val="12"/>
                <w:lang w:val="fr-BE"/>
              </w:rPr>
            </w:pPr>
          </w:p>
        </w:tc>
      </w:tr>
      <w:tr w:rsidR="00CB2AE9" w:rsidRPr="005B3861" w14:paraId="42F58D56" w14:textId="77777777" w:rsidTr="00200539">
        <w:trPr>
          <w:trHeight w:val="11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06CEB4AA" w14:textId="1B322D5D" w:rsidR="00CB2AE9" w:rsidRPr="005B3861" w:rsidRDefault="0042612B" w:rsidP="00200539">
            <w:pPr>
              <w:pStyle w:val="Default"/>
              <w:spacing w:after="60"/>
              <w:rPr>
                <w:rFonts w:cs="Arial"/>
                <w:color w:val="666666"/>
                <w:sz w:val="12"/>
                <w:szCs w:val="12"/>
                <w:lang w:val="cs-CZ"/>
              </w:rPr>
            </w:pP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TRACTEBEL ENGINERING a.s., se sídlem Pernerova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168, Zelené Předměstí, 530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02</w:t>
            </w:r>
            <w:r w:rsidR="00B869A6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 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Pardubice</w:t>
            </w:r>
            <w:r w:rsid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9A2941" w:rsidRPr="009A294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–</w:t>
            </w:r>
            <w:r w:rsidR="00876C59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D133DF" w:rsidRP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ČESKÁ REPUBLIKA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br/>
              <w:t>zapsaná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obch.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rejstříku u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Krajského soudu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Hradci Králové, oddíl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B, vložka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135</w:t>
            </w:r>
          </w:p>
        </w:tc>
      </w:tr>
      <w:tr w:rsidR="00111321" w:rsidRPr="005B3861" w14:paraId="56535EAB" w14:textId="77777777" w:rsidTr="00200539">
        <w:trPr>
          <w:trHeight w:val="8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613C0331" w14:textId="77777777" w:rsidR="00111321" w:rsidRPr="005B3861" w:rsidRDefault="009C6586" w:rsidP="00173829">
            <w:pPr>
              <w:pStyle w:val="Default"/>
              <w:ind w:left="-110" w:right="-73"/>
              <w:jc w:val="both"/>
              <w:rPr>
                <w:rFonts w:eastAsia="MS Mincho" w:cs="Arial"/>
                <w:spacing w:val="-2"/>
                <w:sz w:val="12"/>
                <w:szCs w:val="12"/>
                <w:lang w:eastAsia="ja-JP"/>
              </w:rPr>
            </w:pPr>
            <w:r w:rsidRPr="007873B7">
              <w:rPr>
                <w:rFonts w:eastAsia="MS Mincho" w:cs="Arial"/>
                <w:noProof/>
                <w:spacing w:val="-2"/>
                <w:sz w:val="12"/>
                <w:szCs w:val="12"/>
                <w:lang w:val="cs-CZ" w:eastAsia="cs-CZ"/>
              </w:rPr>
              <w:drawing>
                <wp:inline distT="0" distB="0" distL="0" distR="0" wp14:anchorId="4C72335F" wp14:editId="542998DB">
                  <wp:extent cx="6779895" cy="55880"/>
                  <wp:effectExtent l="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9895" cy="5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3A73A" w14:textId="77777777" w:rsidR="00CB2AE9" w:rsidRPr="005B3861" w:rsidRDefault="00CB2AE9" w:rsidP="00CB2AE9">
      <w:pPr>
        <w:pStyle w:val="TE"/>
        <w:ind w:left="0" w:firstLine="0"/>
        <w:rPr>
          <w:rFonts w:cs="Arial"/>
        </w:rPr>
      </w:pPr>
    </w:p>
    <w:p w14:paraId="2513457F" w14:textId="77777777" w:rsidR="00CB2AE9" w:rsidRPr="005B3861" w:rsidRDefault="00CB2AE9" w:rsidP="00CB2AE9">
      <w:pPr>
        <w:pStyle w:val="TE"/>
        <w:ind w:left="0" w:firstLine="0"/>
        <w:rPr>
          <w:rFonts w:cs="Arial"/>
        </w:rPr>
        <w:sectPr w:rsidR="00CB2AE9" w:rsidRPr="005B3861" w:rsidSect="00116578">
          <w:footerReference w:type="first" r:id="rId11"/>
          <w:pgSz w:w="11907" w:h="16840" w:code="9"/>
          <w:pgMar w:top="624" w:right="964" w:bottom="709" w:left="1134" w:header="425" w:footer="397" w:gutter="0"/>
          <w:pgNumType w:start="1"/>
          <w:cols w:space="720"/>
          <w:docGrid w:linePitch="272"/>
        </w:sectPr>
      </w:pPr>
    </w:p>
    <w:p w14:paraId="6F5DE26A" w14:textId="44C8F2CC" w:rsidR="002003DB" w:rsidRPr="00FD1B46" w:rsidRDefault="002003DB" w:rsidP="002003DB">
      <w:pPr>
        <w:pStyle w:val="ProjectName"/>
        <w:rPr>
          <w:b w:val="0"/>
          <w:szCs w:val="20"/>
          <w:lang w:val="cs-CZ"/>
        </w:rPr>
      </w:pPr>
      <w:r>
        <w:rPr>
          <w:b w:val="0"/>
          <w:szCs w:val="20"/>
          <w:lang w:val="cs-CZ"/>
        </w:rPr>
        <w:lastRenderedPageBreak/>
        <w:fldChar w:fldCharType="begin"/>
      </w:r>
      <w:r>
        <w:rPr>
          <w:b w:val="0"/>
          <w:szCs w:val="20"/>
          <w:lang w:val="cs-CZ"/>
        </w:rPr>
        <w:instrText xml:space="preserve"> IF 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rStyle w:val="zakaznikChar"/>
          <w:noProof/>
        </w:rPr>
        <w:instrText xml:space="preserve">     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 ="</w:instrText>
      </w:r>
      <w:r>
        <w:rPr>
          <w:lang w:val="cs-CZ"/>
        </w:rPr>
        <w:instrText xml:space="preserve">     </w:instrText>
      </w:r>
      <w:r>
        <w:rPr>
          <w:b w:val="0"/>
          <w:szCs w:val="20"/>
          <w:lang w:val="cs-CZ"/>
        </w:rPr>
        <w:instrText>" "Název projektu bude vložen automaticky před tiskem" "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AC734C">
        <w:rPr>
          <w:rStyle w:val="zakaznikChar"/>
          <w:noProof/>
        </w:rPr>
        <w:instrText>Stabilizace výroby EDN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"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b w:val="0"/>
          <w:noProof/>
          <w:szCs w:val="20"/>
          <w:lang w:val="cs-CZ"/>
        </w:rPr>
        <w:t>Název projektu bude vložen automaticky před tiskem</w:t>
      </w:r>
      <w:r>
        <w:rPr>
          <w:b w:val="0"/>
          <w:szCs w:val="20"/>
          <w:lang w:val="cs-CZ"/>
        </w:rPr>
        <w:fldChar w:fldCharType="end"/>
      </w:r>
    </w:p>
    <w:p w14:paraId="7FC3EF12" w14:textId="71618BFF" w:rsidR="002003DB" w:rsidRPr="009C33DC" w:rsidRDefault="002003DB" w:rsidP="002003DB">
      <w:pPr>
        <w:pStyle w:val="DocumentName"/>
        <w:rPr>
          <w:lang w:val="cs-CZ"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810234">
        <w:rPr>
          <w:rStyle w:val="zakaznikChar"/>
          <w:b/>
          <w:noProof/>
        </w:rPr>
        <w:instrText xml:space="preserve">     </w:instrText>
      </w:r>
      <w:r>
        <w:fldChar w:fldCharType="end"/>
      </w:r>
      <w:r>
        <w:instrText xml:space="preserve"> ="     " "Název dokumentu bude vložen automaticky před tiskem" "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3D6814">
        <w:rPr>
          <w:rStyle w:val="zakaznikChar"/>
          <w:b/>
          <w:noProof/>
        </w:rPr>
        <w:instrText>Pevnostní výpočet</w:instrText>
      </w:r>
      <w:r>
        <w:fldChar w:fldCharType="end"/>
      </w:r>
      <w:r>
        <w:instrText xml:space="preserve">" </w:instrText>
      </w:r>
      <w:r>
        <w:fldChar w:fldCharType="separate"/>
      </w:r>
      <w:r w:rsidR="00810234">
        <w:rPr>
          <w:noProof/>
        </w:rPr>
        <w:t>Název dokumentu bude vložen automaticky před tiskem</w:t>
      </w:r>
      <w:r>
        <w:fldChar w:fldCharType="end"/>
      </w:r>
    </w:p>
    <w:p w14:paraId="1AB77B67" w14:textId="77777777" w:rsidR="00321272" w:rsidRPr="005B3861" w:rsidRDefault="00C274D8" w:rsidP="009841F3">
      <w:pPr>
        <w:pStyle w:val="Titlechapter"/>
        <w:spacing w:after="500" w:line="400" w:lineRule="exact"/>
        <w:rPr>
          <w:rFonts w:cs="Arial"/>
        </w:rPr>
      </w:pPr>
      <w:r w:rsidRPr="001F6CDD">
        <w:rPr>
          <w:rFonts w:cs="Arial"/>
          <w:lang w:val="en-GB" w:eastAsia="fr-BE"/>
        </w:rPr>
        <w:t>OBSAH</w:t>
      </w:r>
    </w:p>
    <w:p w14:paraId="0C05ED9F" w14:textId="2B0D7D73" w:rsidR="00BE01BF" w:rsidRPr="005B3861" w:rsidRDefault="00415500" w:rsidP="00444617">
      <w:pPr>
        <w:pStyle w:val="Obsah1"/>
        <w:tabs>
          <w:tab w:val="clear" w:pos="8533"/>
          <w:tab w:val="right" w:leader="dot" w:pos="8532"/>
        </w:tabs>
        <w:rPr>
          <w:rFonts w:cs="Ari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810234">
        <w:rPr>
          <w:b/>
          <w:bCs/>
          <w:noProof/>
        </w:rPr>
        <w:t>Nebyla nalezena položka obsahu.</w:t>
      </w:r>
      <w:r>
        <w:rPr>
          <w:b/>
          <w:bCs/>
          <w:noProof/>
        </w:rPr>
        <w:fldChar w:fldCharType="end"/>
      </w:r>
    </w:p>
    <w:p w14:paraId="5A79A003" w14:textId="77777777" w:rsidR="00D92E5F" w:rsidRPr="005B3861" w:rsidRDefault="00D92E5F" w:rsidP="00A1241D">
      <w:pPr>
        <w:tabs>
          <w:tab w:val="right" w:leader="dot" w:pos="8532"/>
        </w:tabs>
        <w:rPr>
          <w:rFonts w:cs="Arial"/>
        </w:rPr>
        <w:sectPr w:rsidR="00D92E5F" w:rsidRPr="005B3861" w:rsidSect="002D684A">
          <w:footerReference w:type="default" r:id="rId12"/>
          <w:pgSz w:w="11907" w:h="16840" w:code="9"/>
          <w:pgMar w:top="1928" w:right="1701" w:bottom="1134" w:left="1588" w:header="709" w:footer="454" w:gutter="0"/>
          <w:cols w:space="708"/>
          <w:docGrid w:linePitch="360"/>
        </w:sectPr>
      </w:pPr>
    </w:p>
    <w:p w14:paraId="01F9B56B" w14:textId="77777777" w:rsidR="00455E9F" w:rsidRPr="00455E9F" w:rsidRDefault="00455E9F" w:rsidP="000B66EA"/>
    <w:sectPr w:rsidR="00455E9F" w:rsidRPr="00455E9F" w:rsidSect="00311BC3">
      <w:footerReference w:type="even" r:id="rId13"/>
      <w:footerReference w:type="default" r:id="rId14"/>
      <w:pgSz w:w="11907" w:h="16840" w:code="9"/>
      <w:pgMar w:top="1871" w:right="1701" w:bottom="1134" w:left="158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75FE" w14:textId="77777777" w:rsidR="002D0ED3" w:rsidRDefault="002D0ED3">
      <w:r>
        <w:separator/>
      </w:r>
    </w:p>
  </w:endnote>
  <w:endnote w:type="continuationSeparator" w:id="0">
    <w:p w14:paraId="1E59624C" w14:textId="77777777" w:rsidR="002D0ED3" w:rsidRDefault="002D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teration Mono Powerline">
    <w:charset w:val="EE"/>
    <w:family w:val="modern"/>
    <w:pitch w:val="variable"/>
    <w:sig w:usb0="E0000AFF" w:usb1="400078FF" w:usb2="0000000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9053" w14:textId="77777777" w:rsidR="00455E9F" w:rsidRDefault="00455E9F">
    <w:pPr>
      <w:pStyle w:val="Zpat"/>
      <w:keepNext/>
      <w:framePr w:wrap="auto" w:vAnchor="page" w:hAnchor="page" w:x="748" w:y="15010"/>
      <w:tabs>
        <w:tab w:val="right" w:pos="10060"/>
      </w:tabs>
      <w:spacing w:before="100" w:after="40" w:line="240" w:lineRule="exact"/>
      <w:ind w:left="40" w:right="29"/>
    </w:pPr>
    <w:r>
      <w:t>MD-18-F-04</w:t>
    </w:r>
  </w:p>
  <w:tbl>
    <w:tblPr>
      <w:tblW w:w="0" w:type="auto"/>
      <w:tblInd w:w="7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7"/>
      <w:gridCol w:w="227"/>
      <w:gridCol w:w="227"/>
      <w:gridCol w:w="227"/>
      <w:gridCol w:w="227"/>
      <w:gridCol w:w="227"/>
      <w:gridCol w:w="227"/>
      <w:gridCol w:w="227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27"/>
      <w:gridCol w:w="227"/>
      <w:gridCol w:w="227"/>
      <w:gridCol w:w="227"/>
      <w:gridCol w:w="227"/>
      <w:gridCol w:w="2138"/>
      <w:gridCol w:w="1148"/>
    </w:tblGrid>
    <w:tr w:rsidR="00455E9F" w14:paraId="4F159E40" w14:textId="77777777">
      <w:trPr>
        <w:gridAfter w:val="2"/>
        <w:wAfter w:w="7" w:type="dxa"/>
        <w:cantSplit/>
      </w:trPr>
      <w:tc>
        <w:tcPr>
          <w:tcW w:w="227" w:type="dxa"/>
        </w:tcPr>
        <w:p w14:paraId="4239880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42395F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43DB58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E6A7CE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646508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428B539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76134CF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D7D13B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22697DB1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407A39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741C1C8A" w14:textId="77777777" w:rsidR="00455E9F" w:rsidRDefault="00455E9F">
          <w:pPr>
            <w:keepNext/>
            <w:framePr w:wrap="auto" w:vAnchor="page" w:hAnchor="page" w:x="748" w:y="15010"/>
            <w:spacing w:before="40" w:after="40"/>
            <w:ind w:left="-20"/>
            <w:rPr>
              <w:sz w:val="18"/>
            </w:rPr>
          </w:pPr>
        </w:p>
      </w:tc>
      <w:tc>
        <w:tcPr>
          <w:tcW w:w="238" w:type="dxa"/>
        </w:tcPr>
        <w:p w14:paraId="757FD2E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3CB53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A57854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3AA18B1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261494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944AF16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6AFDC2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42403F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14B986D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C765A4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371C81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</w:tr>
    <w:tr w:rsidR="00455E9F" w14:paraId="231BD548" w14:textId="77777777">
      <w:trPr>
        <w:cantSplit/>
      </w:trPr>
      <w:tc>
        <w:tcPr>
          <w:tcW w:w="1814" w:type="dxa"/>
          <w:gridSpan w:val="22"/>
        </w:tcPr>
        <w:p w14:paraId="0B64E82D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IMPUTATION</w:t>
          </w:r>
        </w:p>
      </w:tc>
      <w:tc>
        <w:tcPr>
          <w:tcW w:w="2138" w:type="dxa"/>
        </w:tcPr>
        <w:p w14:paraId="392BC18B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DéCOUPE TECHNIQUE</w:t>
          </w:r>
        </w:p>
      </w:tc>
      <w:tc>
        <w:tcPr>
          <w:tcW w:w="1148" w:type="dxa"/>
        </w:tcPr>
        <w:p w14:paraId="5EACB801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éMETTEUR</w:t>
          </w:r>
        </w:p>
      </w:tc>
    </w:tr>
  </w:tbl>
  <w:p w14:paraId="7DD1F99A" w14:textId="77777777" w:rsidR="00455E9F" w:rsidRDefault="00455E9F">
    <w:pPr>
      <w:pStyle w:val="Zpat"/>
      <w:keepNext/>
      <w:tabs>
        <w:tab w:val="right" w:pos="9400"/>
      </w:tabs>
      <w:spacing w:before="100"/>
      <w:rPr>
        <w:sz w:val="8"/>
      </w:rPr>
    </w:pPr>
  </w:p>
  <w:p w14:paraId="7B618FF6" w14:textId="77777777" w:rsidR="00455E9F" w:rsidRDefault="00455E9F">
    <w:pPr>
      <w:pStyle w:val="Zpat"/>
      <w:keepNext/>
      <w:framePr w:w="5273" w:h="1635" w:hRule="exact" w:wrap="auto" w:vAnchor="page" w:hAnchor="page" w:x="5911" w:y="15016"/>
      <w:tabs>
        <w:tab w:val="right" w:pos="10060"/>
      </w:tabs>
      <w:spacing w:before="100" w:after="40" w:line="240" w:lineRule="exact"/>
      <w:ind w:left="40" w:right="29"/>
    </w:pPr>
  </w:p>
  <w:tbl>
    <w:tblPr>
      <w:tblW w:w="0" w:type="auto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3"/>
      <w:gridCol w:w="233"/>
      <w:gridCol w:w="233"/>
      <w:gridCol w:w="233"/>
      <w:gridCol w:w="233"/>
      <w:gridCol w:w="233"/>
      <w:gridCol w:w="233"/>
      <w:gridCol w:w="227"/>
      <w:gridCol w:w="227"/>
      <w:gridCol w:w="227"/>
      <w:gridCol w:w="227"/>
      <w:gridCol w:w="227"/>
      <w:gridCol w:w="714"/>
      <w:gridCol w:w="1639"/>
      <w:gridCol w:w="675"/>
      <w:gridCol w:w="3812"/>
    </w:tblGrid>
    <w:tr w:rsidR="00455E9F" w14:paraId="61A12C4A" w14:textId="77777777">
      <w:trPr>
        <w:gridAfter w:val="4"/>
        <w:wAfter w:w="6840" w:type="dxa"/>
        <w:cantSplit/>
      </w:trPr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DCDCDB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11AD9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3CCF72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EF29B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215C5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E0CBF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FE032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CB8DA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689D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2400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4BF980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38EB1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9F85F5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E2CF1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304D78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18EECE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8E12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5A45C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34535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D6EEFB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EF7D5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A8A3C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</w:tr>
    <w:tr w:rsidR="00455E9F" w14:paraId="419A4764" w14:textId="77777777">
      <w:trPr>
        <w:cantSplit/>
      </w:trPr>
      <w:tc>
        <w:tcPr>
          <w:tcW w:w="1661" w:type="dxa"/>
          <w:gridSpan w:val="2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2D08E4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INDIC. PROJ.</w:t>
          </w:r>
        </w:p>
      </w:tc>
      <w:tc>
        <w:tcPr>
          <w:tcW w:w="71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DBB164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TYPE</w:t>
          </w:r>
        </w:p>
      </w:tc>
      <w:tc>
        <w:tcPr>
          <w:tcW w:w="16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51862C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NUMéRO</w:t>
          </w:r>
        </w:p>
      </w:tc>
      <w:tc>
        <w:tcPr>
          <w:tcW w:w="6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94EF4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FOLIO</w:t>
          </w:r>
        </w:p>
      </w:tc>
      <w:tc>
        <w:tcPr>
          <w:tcW w:w="45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AC07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RéV.</w:t>
          </w:r>
        </w:p>
      </w:tc>
    </w:tr>
    <w:tr w:rsidR="00455E9F" w14:paraId="79A06DDC" w14:textId="77777777">
      <w:trPr>
        <w:gridAfter w:val="2"/>
        <w:wAfter w:w="1086" w:type="dxa"/>
        <w:cantSplit/>
      </w:trPr>
      <w:tc>
        <w:tcPr>
          <w:tcW w:w="4060" w:type="dxa"/>
          <w:gridSpan w:val="24"/>
        </w:tcPr>
        <w:p w14:paraId="56B1AF67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0"/>
            <w:ind w:right="181"/>
            <w:jc w:val="center"/>
            <w:rPr>
              <w:caps/>
            </w:rPr>
          </w:pPr>
          <w:r>
            <w:rPr>
              <w:b/>
              <w:caps/>
            </w:rPr>
            <w:t>N</w:t>
          </w:r>
          <w:r>
            <w:rPr>
              <w:b/>
            </w:rPr>
            <w:t>os références</w:t>
          </w:r>
        </w:p>
        <w:p w14:paraId="79A2E7B8" w14:textId="77777777" w:rsidR="00455E9F" w:rsidRDefault="00455E9F">
          <w:pPr>
            <w:keepNext/>
            <w:framePr w:w="5273" w:h="1635" w:hRule="exact" w:wrap="auto" w:vAnchor="page" w:hAnchor="page" w:x="5911" w:y="15016"/>
            <w:spacing w:after="40" w:line="260" w:lineRule="exact"/>
            <w:jc w:val="center"/>
            <w:rPr>
              <w:caps/>
            </w:rPr>
          </w:pPr>
          <w:r w:rsidRPr="00047C7A">
            <w:rPr>
              <w:caps/>
            </w:rPr>
            <w:object w:dxaOrig="4005" w:dyaOrig="225" w14:anchorId="11D6AD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00.25pt;height:11.25pt">
                <v:imagedata r:id="rId1" o:title=""/>
              </v:shape>
              <o:OLEObject Type="Embed" ProgID="MSDraw" ShapeID="_x0000_i1025" DrawAspect="Content" ObjectID="_1720934603" r:id="rId2">
                <o:FieldCodes>\* MERGEFORMAT</o:FieldCodes>
              </o:OLEObject>
            </w:object>
          </w:r>
        </w:p>
      </w:tc>
    </w:tr>
  </w:tbl>
  <w:p w14:paraId="1AA3800B" w14:textId="77777777" w:rsidR="00455E9F" w:rsidRDefault="00455E9F">
    <w:pPr>
      <w:pStyle w:val="Zpat"/>
      <w:keepNext/>
      <w:tabs>
        <w:tab w:val="right" w:pos="9400"/>
      </w:tabs>
      <w:spacing w:before="100"/>
      <w:rPr>
        <w:vanish/>
        <w:sz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1" w:type="dxa"/>
      <w:tblLayout w:type="fixed"/>
      <w:tblLook w:val="04A0" w:firstRow="1" w:lastRow="0" w:firstColumn="1" w:lastColumn="0" w:noHBand="0" w:noVBand="1"/>
    </w:tblPr>
    <w:tblGrid>
      <w:gridCol w:w="4077"/>
      <w:gridCol w:w="1091"/>
      <w:gridCol w:w="3827"/>
      <w:gridCol w:w="16"/>
    </w:tblGrid>
    <w:tr w:rsidR="00455E9F" w:rsidRPr="008E5161" w14:paraId="406F0CE3" w14:textId="77777777" w:rsidTr="00AF25E4">
      <w:trPr>
        <w:gridAfter w:val="1"/>
        <w:wAfter w:w="16" w:type="dxa"/>
        <w:trHeight w:hRule="exact" w:val="227"/>
      </w:trPr>
      <w:tc>
        <w:tcPr>
          <w:tcW w:w="8995" w:type="dxa"/>
          <w:gridSpan w:val="3"/>
          <w:shd w:val="clear" w:color="auto" w:fill="auto"/>
          <w:vAlign w:val="center"/>
        </w:tcPr>
        <w:p w14:paraId="3292AFCD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73DD6F0A" wp14:editId="10F9D250">
                <wp:extent cx="5586730" cy="55880"/>
                <wp:effectExtent l="0" t="0" r="0" b="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6730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544592AA" w14:textId="77777777" w:rsidTr="00AF25E4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7F4E29E4" w14:textId="68981331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415500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415500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415500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091" w:type="dxa"/>
          <w:shd w:val="clear" w:color="auto" w:fill="auto"/>
          <w:vAlign w:val="center"/>
        </w:tcPr>
        <w:p w14:paraId="74AA1054" w14:textId="77777777" w:rsidR="00455E9F" w:rsidRPr="00E31706" w:rsidRDefault="00455E9F" w:rsidP="00C35F5A">
          <w:pPr>
            <w:pStyle w:val="Zpat"/>
            <w:tabs>
              <w:tab w:val="clear" w:pos="9072"/>
              <w:tab w:val="left" w:pos="213"/>
              <w:tab w:val="right" w:pos="9183"/>
            </w:tabs>
            <w:spacing w:after="0" w:line="220" w:lineRule="exact"/>
            <w:ind w:left="0"/>
            <w:jc w:val="left"/>
            <w:rPr>
              <w:rFonts w:cs="Arial"/>
              <w:b/>
              <w:smallCaps/>
              <w:sz w:val="16"/>
              <w:szCs w:val="16"/>
              <w:lang w:val="pl-PL"/>
            </w:rPr>
          </w:pPr>
          <w:r>
            <w:rPr>
              <w:rStyle w:val="pagination"/>
              <w:rFonts w:ascii="Arial" w:hAnsi="Arial" w:cs="Arial"/>
              <w:sz w:val="16"/>
              <w:szCs w:val="16"/>
            </w:rPr>
            <w:t xml:space="preserve">     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2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  <w:r w:rsidRPr="00E31706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instrText xml:space="preserve"> NUMPAGES   \* MERGEFORMAT </w:instrTex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3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843" w:type="dxa"/>
          <w:gridSpan w:val="2"/>
          <w:shd w:val="clear" w:color="auto" w:fill="auto"/>
          <w:vAlign w:val="center"/>
        </w:tcPr>
        <w:p w14:paraId="3B415423" w14:textId="26620AB8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C185655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B060E51" wp14:editId="12602FAA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BEEBC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44928940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44A825C1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60E5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76.35pt;margin-top:-616.65pt;width:30.75pt;height:59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" stroked="f">
              <v:textbox style="layout-flow:vertical;mso-layout-flow-alt:bottom-to-top">
                <w:txbxContent>
                  <w:p w14:paraId="62CBEEBC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44928940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44A825C1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F9B" w14:textId="77777777" w:rsidR="00455E9F" w:rsidRPr="00B97629" w:rsidRDefault="00455E9F" w:rsidP="00B97629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13" w:type="dxa"/>
      <w:tblLayout w:type="fixed"/>
      <w:tblLook w:val="04A0" w:firstRow="1" w:lastRow="0" w:firstColumn="1" w:lastColumn="0" w:noHBand="0" w:noVBand="1"/>
    </w:tblPr>
    <w:tblGrid>
      <w:gridCol w:w="4077"/>
      <w:gridCol w:w="1134"/>
      <w:gridCol w:w="3686"/>
      <w:gridCol w:w="16"/>
    </w:tblGrid>
    <w:tr w:rsidR="00455E9F" w:rsidRPr="008E5161" w14:paraId="7CE59DB9" w14:textId="77777777" w:rsidTr="003E4282">
      <w:trPr>
        <w:gridAfter w:val="1"/>
        <w:wAfter w:w="16" w:type="dxa"/>
        <w:trHeight w:hRule="exact" w:val="227"/>
      </w:trPr>
      <w:tc>
        <w:tcPr>
          <w:tcW w:w="8897" w:type="dxa"/>
          <w:gridSpan w:val="3"/>
          <w:shd w:val="clear" w:color="auto" w:fill="auto"/>
          <w:vAlign w:val="center"/>
        </w:tcPr>
        <w:p w14:paraId="228FACD1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0F11585D" wp14:editId="2777A5D4">
                <wp:extent cx="5547995" cy="55880"/>
                <wp:effectExtent l="0" t="0" r="0" b="0"/>
                <wp:docPr id="5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7995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40A16645" w14:textId="77777777" w:rsidTr="003E4282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0FE0AD35" w14:textId="581E407A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415500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415500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415500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134" w:type="dxa"/>
          <w:shd w:val="clear" w:color="auto" w:fill="auto"/>
          <w:vAlign w:val="center"/>
        </w:tcPr>
        <w:p w14:paraId="39618C6B" w14:textId="77777777" w:rsidR="00455E9F" w:rsidRPr="00CD183E" w:rsidRDefault="00455E9F" w:rsidP="00210987">
          <w:pPr>
            <w:pStyle w:val="Zpat"/>
            <w:tabs>
              <w:tab w:val="clear" w:pos="9072"/>
              <w:tab w:val="right" w:pos="9183"/>
            </w:tabs>
            <w:spacing w:after="0" w:line="220" w:lineRule="exact"/>
            <w:ind w:left="0"/>
            <w:jc w:val="left"/>
            <w:rPr>
              <w:rFonts w:cs="Tahoma"/>
              <w:b/>
              <w:smallCaps/>
              <w:szCs w:val="20"/>
              <w:lang w:val="pl-PL"/>
            </w:rPr>
          </w:pPr>
          <w:r>
            <w:rPr>
              <w:rStyle w:val="pagination"/>
              <w:rFonts w:ascii="Arial" w:hAnsi="Arial" w:cs="Arial"/>
              <w:b/>
              <w:sz w:val="16"/>
              <w:szCs w:val="16"/>
            </w:rPr>
            <w:t xml:space="preserve">     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PAGE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NUMPAGES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3702" w:type="dxa"/>
          <w:gridSpan w:val="2"/>
          <w:shd w:val="clear" w:color="auto" w:fill="auto"/>
          <w:vAlign w:val="center"/>
        </w:tcPr>
        <w:p w14:paraId="6E54A741" w14:textId="37E5001B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ADD3013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342178C7" wp14:editId="03233E11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0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8D3C4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71B0F5D9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2CD4690A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178C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76.35pt;margin-top:-616.65pt;width:30.75pt;height:5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" stroked="f">
              <v:textbox style="layout-flow:vertical;mso-layout-flow-alt:bottom-to-top">
                <w:txbxContent>
                  <w:p w14:paraId="5408D3C4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71B0F5D9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2CD4690A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7AF0" w14:textId="77777777" w:rsidR="002D0ED3" w:rsidRDefault="002D0ED3" w:rsidP="007C543F">
      <w:pPr>
        <w:pStyle w:val="TableNormal1"/>
        <w:pBdr>
          <w:top w:val="single" w:sz="8" w:space="1" w:color="0051B7"/>
        </w:pBdr>
        <w:spacing w:before="0" w:after="0"/>
      </w:pPr>
    </w:p>
  </w:footnote>
  <w:footnote w:type="continuationSeparator" w:id="0">
    <w:p w14:paraId="6D184DE6" w14:textId="77777777" w:rsidR="002D0ED3" w:rsidRPr="005C0055" w:rsidRDefault="002D0ED3" w:rsidP="00F53574">
      <w:pPr>
        <w:pStyle w:val="TableNormal1"/>
        <w:rPr>
          <w:sz w:val="22"/>
        </w:rPr>
      </w:pPr>
      <w:r>
        <w:continuationSeparator/>
      </w:r>
    </w:p>
  </w:footnote>
  <w:footnote w:type="continuationNotice" w:id="1">
    <w:p w14:paraId="1244BCB5" w14:textId="77777777" w:rsidR="002D0ED3" w:rsidRDefault="002D0E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BCD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A730579"/>
    <w:multiLevelType w:val="multilevel"/>
    <w:tmpl w:val="C2EC6CAC"/>
    <w:lvl w:ilvl="0">
      <w:start w:val="1"/>
      <w:numFmt w:val="decimal"/>
      <w:pStyle w:val="ListTENumbers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410"/>
        </w:tabs>
        <w:ind w:left="2410" w:hanging="425"/>
      </w:pPr>
      <w:rPr>
        <w:rFonts w:hint="default"/>
      </w:rPr>
    </w:lvl>
    <w:lvl w:ilvl="3">
      <w:start w:val="1"/>
      <w:numFmt w:val="upperRoman"/>
      <w:lvlText w:val="(%4)"/>
      <w:lvlJc w:val="left"/>
      <w:pPr>
        <w:tabs>
          <w:tab w:val="num" w:pos="2835"/>
        </w:tabs>
        <w:ind w:left="2835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60"/>
        </w:tabs>
        <w:ind w:left="3260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544"/>
        </w:tabs>
        <w:ind w:left="354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20"/>
        </w:tabs>
        <w:ind w:left="4820" w:hanging="426"/>
      </w:pPr>
      <w:rPr>
        <w:rFonts w:hint="default"/>
      </w:rPr>
    </w:lvl>
  </w:abstractNum>
  <w:abstractNum w:abstractNumId="2" w15:restartNumberingAfterBreak="0">
    <w:nsid w:val="103C0DC9"/>
    <w:multiLevelType w:val="multilevel"/>
    <w:tmpl w:val="D304CC5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B827FD6"/>
    <w:multiLevelType w:val="multilevel"/>
    <w:tmpl w:val="933026E0"/>
    <w:lvl w:ilvl="0">
      <w:start w:val="1"/>
      <w:numFmt w:val="bullet"/>
      <w:lvlText w:val=""/>
      <w:lvlJc w:val="left"/>
      <w:pPr>
        <w:tabs>
          <w:tab w:val="num" w:pos="454"/>
        </w:tabs>
        <w:ind w:left="567" w:hanging="567"/>
      </w:pPr>
      <w:rPr>
        <w:rFonts w:ascii="Symbol" w:hAnsi="Symbol" w:hint="default"/>
        <w:color w:val="007BC0"/>
      </w:rPr>
    </w:lvl>
    <w:lvl w:ilvl="1">
      <w:start w:val="1"/>
      <w:numFmt w:val="bullet"/>
      <w:lvlText w:val="−"/>
      <w:lvlJc w:val="left"/>
      <w:pPr>
        <w:tabs>
          <w:tab w:val="num" w:pos="907"/>
        </w:tabs>
        <w:ind w:left="964" w:hanging="39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361"/>
        </w:tabs>
        <w:ind w:left="1361" w:hanging="397"/>
      </w:pPr>
      <w:rPr>
        <w:rFonts w:ascii="Wingdings" w:hAnsi="Wingdings" w:hint="default"/>
        <w:color w:val="998F86"/>
      </w:rPr>
    </w:lvl>
    <w:lvl w:ilvl="3">
      <w:start w:val="1"/>
      <w:numFmt w:val="bullet"/>
      <w:pStyle w:val="bulletlist"/>
      <w:lvlText w:val="."/>
      <w:lvlJc w:val="left"/>
      <w:pPr>
        <w:tabs>
          <w:tab w:val="num" w:pos="1701"/>
        </w:tabs>
        <w:ind w:left="1701" w:hanging="397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DC3E78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5" w15:restartNumberingAfterBreak="0">
    <w:nsid w:val="35873F75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6" w15:restartNumberingAfterBreak="0">
    <w:nsid w:val="35B04CCB"/>
    <w:multiLevelType w:val="hybridMultilevel"/>
    <w:tmpl w:val="A22AD51A"/>
    <w:lvl w:ilvl="0" w:tplc="7054BE00">
      <w:start w:val="1"/>
      <w:numFmt w:val="bullet"/>
      <w:pStyle w:val="ListTETable"/>
      <w:lvlText w:val=""/>
      <w:lvlJc w:val="left"/>
      <w:pPr>
        <w:ind w:left="1004" w:hanging="360"/>
      </w:pPr>
      <w:rPr>
        <w:rFonts w:ascii="Symbol" w:hAnsi="Symbol" w:hint="default"/>
        <w:b/>
        <w:i w:val="0"/>
        <w:sz w:val="18"/>
        <w:u w:color="001C91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563A5D"/>
    <w:multiLevelType w:val="multilevel"/>
    <w:tmpl w:val="DBA8420E"/>
    <w:lvl w:ilvl="0">
      <w:start w:val="1"/>
      <w:numFmt w:val="bullet"/>
      <w:pStyle w:val="ListTE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b/>
        <w:i w:val="0"/>
        <w:color w:val="1C2691"/>
        <w:sz w:val="18"/>
        <w:szCs w:val="24"/>
      </w:rPr>
    </w:lvl>
    <w:lvl w:ilvl="1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auto"/>
        <w:sz w:val="22"/>
        <w:szCs w:val="16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552"/>
        </w:tabs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6A80A56"/>
    <w:multiLevelType w:val="multilevel"/>
    <w:tmpl w:val="E6A02EBE"/>
    <w:lvl w:ilvl="0">
      <w:start w:val="1"/>
      <w:numFmt w:val="upperRoman"/>
      <w:lvlText w:val="Článek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Nadpis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Nadpis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868291C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0" w15:restartNumberingAfterBreak="0">
    <w:nsid w:val="45FF0890"/>
    <w:multiLevelType w:val="hybridMultilevel"/>
    <w:tmpl w:val="5B90FE20"/>
    <w:lvl w:ilvl="0" w:tplc="3DE61E94">
      <w:start w:val="1"/>
      <w:numFmt w:val="decimal"/>
      <w:pStyle w:val="References"/>
      <w:lvlText w:val="[%1]"/>
      <w:lvlJc w:val="left"/>
      <w:pPr>
        <w:ind w:left="1571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291" w:hanging="360"/>
      </w:pPr>
    </w:lvl>
    <w:lvl w:ilvl="2" w:tplc="080C001B" w:tentative="1">
      <w:start w:val="1"/>
      <w:numFmt w:val="lowerRoman"/>
      <w:lvlText w:val="%3."/>
      <w:lvlJc w:val="right"/>
      <w:pPr>
        <w:ind w:left="3011" w:hanging="180"/>
      </w:pPr>
    </w:lvl>
    <w:lvl w:ilvl="3" w:tplc="080C000F" w:tentative="1">
      <w:start w:val="1"/>
      <w:numFmt w:val="decimal"/>
      <w:lvlText w:val="%4."/>
      <w:lvlJc w:val="left"/>
      <w:pPr>
        <w:ind w:left="3731" w:hanging="360"/>
      </w:pPr>
    </w:lvl>
    <w:lvl w:ilvl="4" w:tplc="080C0019" w:tentative="1">
      <w:start w:val="1"/>
      <w:numFmt w:val="lowerLetter"/>
      <w:lvlText w:val="%5."/>
      <w:lvlJc w:val="left"/>
      <w:pPr>
        <w:ind w:left="4451" w:hanging="360"/>
      </w:pPr>
    </w:lvl>
    <w:lvl w:ilvl="5" w:tplc="080C001B" w:tentative="1">
      <w:start w:val="1"/>
      <w:numFmt w:val="lowerRoman"/>
      <w:lvlText w:val="%6."/>
      <w:lvlJc w:val="right"/>
      <w:pPr>
        <w:ind w:left="5171" w:hanging="180"/>
      </w:pPr>
    </w:lvl>
    <w:lvl w:ilvl="6" w:tplc="080C000F" w:tentative="1">
      <w:start w:val="1"/>
      <w:numFmt w:val="decimal"/>
      <w:lvlText w:val="%7."/>
      <w:lvlJc w:val="left"/>
      <w:pPr>
        <w:ind w:left="5891" w:hanging="360"/>
      </w:pPr>
    </w:lvl>
    <w:lvl w:ilvl="7" w:tplc="080C0019" w:tentative="1">
      <w:start w:val="1"/>
      <w:numFmt w:val="lowerLetter"/>
      <w:lvlText w:val="%8."/>
      <w:lvlJc w:val="left"/>
      <w:pPr>
        <w:ind w:left="6611" w:hanging="360"/>
      </w:pPr>
    </w:lvl>
    <w:lvl w:ilvl="8" w:tplc="08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CC60CED"/>
    <w:multiLevelType w:val="multilevel"/>
    <w:tmpl w:val="B6383364"/>
    <w:numStyleLink w:val="Styl1"/>
  </w:abstractNum>
  <w:abstractNum w:abstractNumId="12" w15:restartNumberingAfterBreak="0">
    <w:nsid w:val="518773E9"/>
    <w:multiLevelType w:val="multilevel"/>
    <w:tmpl w:val="B6383364"/>
    <w:styleLink w:val="Styl1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52084C4E"/>
    <w:multiLevelType w:val="multilevel"/>
    <w:tmpl w:val="FE70B63E"/>
    <w:lvl w:ilvl="0">
      <w:start w:val="1"/>
      <w:numFmt w:val="decimal"/>
      <w:pStyle w:val="Nadpis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58BE363E"/>
    <w:multiLevelType w:val="hybridMultilevel"/>
    <w:tmpl w:val="AD529C1A"/>
    <w:lvl w:ilvl="0" w:tplc="04050011">
      <w:start w:val="1"/>
      <w:numFmt w:val="decimal"/>
      <w:lvlText w:val="%1)"/>
      <w:lvlJc w:val="left"/>
      <w:pPr>
        <w:ind w:left="1854" w:hanging="360"/>
      </w:pPr>
    </w:lvl>
    <w:lvl w:ilvl="1" w:tplc="04050019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96961B5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6" w15:restartNumberingAfterBreak="0">
    <w:nsid w:val="5AEC55D8"/>
    <w:multiLevelType w:val="multilevel"/>
    <w:tmpl w:val="29784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B7C7361"/>
    <w:multiLevelType w:val="multilevel"/>
    <w:tmpl w:val="8996D75E"/>
    <w:numStyleLink w:val="ListBullet1"/>
  </w:abstractNum>
  <w:abstractNum w:abstractNumId="18" w15:restartNumberingAfterBreak="0">
    <w:nsid w:val="5DD462AA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9" w15:restartNumberingAfterBreak="0">
    <w:nsid w:val="5EE260F2"/>
    <w:multiLevelType w:val="multilevel"/>
    <w:tmpl w:val="A3B4D6EE"/>
    <w:lvl w:ilvl="0">
      <w:start w:val="1"/>
      <w:numFmt w:val="decimal"/>
      <w:lvlText w:val="Příloha 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68D20996"/>
    <w:multiLevelType w:val="hybridMultilevel"/>
    <w:tmpl w:val="054207E8"/>
    <w:lvl w:ilvl="0" w:tplc="08C482C8">
      <w:start w:val="1"/>
      <w:numFmt w:val="decimal"/>
      <w:lvlRestart w:val="0"/>
      <w:pStyle w:val="Prloha"/>
      <w:lvlText w:val="Příloha %1."/>
      <w:lvlJc w:val="left"/>
      <w:pPr>
        <w:ind w:left="720" w:hanging="72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3077D"/>
    <w:multiLevelType w:val="multilevel"/>
    <w:tmpl w:val="8996D75E"/>
    <w:styleLink w:val="ListBullet1"/>
    <w:lvl w:ilvl="0">
      <w:start w:val="1"/>
      <w:numFmt w:val="bullet"/>
      <w:lvlText w:val=""/>
      <w:lvlJc w:val="left"/>
      <w:pPr>
        <w:tabs>
          <w:tab w:val="num" w:pos="2156"/>
        </w:tabs>
        <w:ind w:left="2156" w:hanging="301"/>
      </w:pPr>
      <w:rPr>
        <w:rFonts w:ascii="Symbol" w:hAnsi="Symbol" w:hint="default"/>
        <w:b/>
        <w:i w:val="0"/>
        <w:color w:val="007BC0"/>
        <w:sz w:val="22"/>
      </w:rPr>
    </w:lvl>
    <w:lvl w:ilvl="1">
      <w:start w:val="1"/>
      <w:numFmt w:val="bullet"/>
      <w:lvlText w:val="−"/>
      <w:lvlJc w:val="left"/>
      <w:pPr>
        <w:tabs>
          <w:tab w:val="num" w:pos="2366"/>
        </w:tabs>
        <w:ind w:left="2366" w:hanging="21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24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3402"/>
        </w:tabs>
        <w:ind w:left="3402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6288"/>
        </w:tabs>
        <w:ind w:left="6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08"/>
        </w:tabs>
        <w:ind w:left="7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28"/>
        </w:tabs>
        <w:ind w:left="7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48"/>
        </w:tabs>
        <w:ind w:left="8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68"/>
        </w:tabs>
        <w:ind w:left="9168" w:hanging="360"/>
      </w:pPr>
      <w:rPr>
        <w:rFonts w:ascii="Wingdings" w:hAnsi="Wingdings" w:hint="default"/>
      </w:rPr>
    </w:lvl>
  </w:abstractNum>
  <w:abstractNum w:abstractNumId="22" w15:restartNumberingAfterBreak="0">
    <w:nsid w:val="70A37A86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781C20E0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24" w15:restartNumberingAfterBreak="0">
    <w:nsid w:val="79BF542B"/>
    <w:multiLevelType w:val="multilevel"/>
    <w:tmpl w:val="B6383364"/>
    <w:numStyleLink w:val="Styl1"/>
  </w:abstractNum>
  <w:num w:numId="1" w16cid:durableId="695665146">
    <w:abstractNumId w:val="7"/>
  </w:num>
  <w:num w:numId="2" w16cid:durableId="1928995135">
    <w:abstractNumId w:val="3"/>
  </w:num>
  <w:num w:numId="3" w16cid:durableId="911811077">
    <w:abstractNumId w:val="16"/>
  </w:num>
  <w:num w:numId="4" w16cid:durableId="479806878">
    <w:abstractNumId w:val="21"/>
  </w:num>
  <w:num w:numId="5" w16cid:durableId="1486582260">
    <w:abstractNumId w:val="1"/>
  </w:num>
  <w:num w:numId="6" w16cid:durableId="1587497044">
    <w:abstractNumId w:val="6"/>
  </w:num>
  <w:num w:numId="7" w16cid:durableId="2061441363">
    <w:abstractNumId w:val="10"/>
  </w:num>
  <w:num w:numId="8" w16cid:durableId="1078289673">
    <w:abstractNumId w:val="16"/>
  </w:num>
  <w:num w:numId="9" w16cid:durableId="1116949383">
    <w:abstractNumId w:val="7"/>
  </w:num>
  <w:num w:numId="10" w16cid:durableId="506986570">
    <w:abstractNumId w:val="3"/>
  </w:num>
  <w:num w:numId="11" w16cid:durableId="791634136">
    <w:abstractNumId w:val="16"/>
  </w:num>
  <w:num w:numId="12" w16cid:durableId="167713207">
    <w:abstractNumId w:val="16"/>
  </w:num>
  <w:num w:numId="13" w16cid:durableId="1987080208">
    <w:abstractNumId w:val="16"/>
  </w:num>
  <w:num w:numId="14" w16cid:durableId="1040783957">
    <w:abstractNumId w:val="16"/>
  </w:num>
  <w:num w:numId="15" w16cid:durableId="1775246431">
    <w:abstractNumId w:val="16"/>
  </w:num>
  <w:num w:numId="16" w16cid:durableId="1996689444">
    <w:abstractNumId w:val="16"/>
  </w:num>
  <w:num w:numId="17" w16cid:durableId="577331538">
    <w:abstractNumId w:val="16"/>
  </w:num>
  <w:num w:numId="18" w16cid:durableId="2074112604">
    <w:abstractNumId w:val="21"/>
  </w:num>
  <w:num w:numId="19" w16cid:durableId="319313486">
    <w:abstractNumId w:val="1"/>
  </w:num>
  <w:num w:numId="20" w16cid:durableId="230622835">
    <w:abstractNumId w:val="6"/>
  </w:num>
  <w:num w:numId="21" w16cid:durableId="1722483072">
    <w:abstractNumId w:val="10"/>
  </w:num>
  <w:num w:numId="22" w16cid:durableId="878009740">
    <w:abstractNumId w:val="12"/>
  </w:num>
  <w:num w:numId="23" w16cid:durableId="1407801607">
    <w:abstractNumId w:val="24"/>
  </w:num>
  <w:num w:numId="24" w16cid:durableId="1982465403">
    <w:abstractNumId w:val="22"/>
  </w:num>
  <w:num w:numId="25" w16cid:durableId="210653062">
    <w:abstractNumId w:val="8"/>
  </w:num>
  <w:num w:numId="26" w16cid:durableId="21441337">
    <w:abstractNumId w:val="0"/>
  </w:num>
  <w:num w:numId="27" w16cid:durableId="257715489">
    <w:abstractNumId w:val="15"/>
  </w:num>
  <w:num w:numId="28" w16cid:durableId="710026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5735766">
    <w:abstractNumId w:val="9"/>
  </w:num>
  <w:num w:numId="30" w16cid:durableId="1610043640">
    <w:abstractNumId w:val="4"/>
  </w:num>
  <w:num w:numId="31" w16cid:durableId="298196118">
    <w:abstractNumId w:val="5"/>
  </w:num>
  <w:num w:numId="32" w16cid:durableId="2058816426">
    <w:abstractNumId w:val="23"/>
  </w:num>
  <w:num w:numId="33" w16cid:durableId="1532066059">
    <w:abstractNumId w:val="2"/>
  </w:num>
  <w:num w:numId="34" w16cid:durableId="1594896280">
    <w:abstractNumId w:val="18"/>
  </w:num>
  <w:num w:numId="35" w16cid:durableId="1602645709">
    <w:abstractNumId w:val="13"/>
  </w:num>
  <w:num w:numId="36" w16cid:durableId="1907951439">
    <w:abstractNumId w:val="11"/>
  </w:num>
  <w:num w:numId="37" w16cid:durableId="446001961">
    <w:abstractNumId w:val="14"/>
  </w:num>
  <w:num w:numId="38" w16cid:durableId="2145342250">
    <w:abstractNumId w:val="17"/>
  </w:num>
  <w:num w:numId="39" w16cid:durableId="1757819047">
    <w:abstractNumId w:val="7"/>
  </w:num>
  <w:num w:numId="40" w16cid:durableId="1825271824">
    <w:abstractNumId w:val="7"/>
  </w:num>
  <w:num w:numId="41" w16cid:durableId="1408308293">
    <w:abstractNumId w:val="7"/>
  </w:num>
  <w:num w:numId="42" w16cid:durableId="460928236">
    <w:abstractNumId w:val="19"/>
  </w:num>
  <w:num w:numId="43" w16cid:durableId="1868375286">
    <w:abstractNumId w:val="13"/>
  </w:num>
  <w:num w:numId="44" w16cid:durableId="1075316707">
    <w:abstractNumId w:val="13"/>
  </w:num>
  <w:num w:numId="45" w16cid:durableId="723870281">
    <w:abstractNumId w:val="13"/>
  </w:num>
  <w:num w:numId="46" w16cid:durableId="1217818755">
    <w:abstractNumId w:val="13"/>
  </w:num>
  <w:num w:numId="47" w16cid:durableId="1624385293">
    <w:abstractNumId w:val="13"/>
  </w:num>
  <w:num w:numId="48" w16cid:durableId="745691867">
    <w:abstractNumId w:val="20"/>
  </w:num>
  <w:num w:numId="49" w16cid:durableId="1733850092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8194">
      <o:colormru v:ext="edit" colors="#dc2b5a,#ca7300,#fe9100,#ffb149,#ffcc89,#e08000,#fe8f00,#ffd8a3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B7"/>
    <w:rsid w:val="00000886"/>
    <w:rsid w:val="000010A6"/>
    <w:rsid w:val="000020BD"/>
    <w:rsid w:val="00007111"/>
    <w:rsid w:val="00007626"/>
    <w:rsid w:val="00007CA8"/>
    <w:rsid w:val="00011BB6"/>
    <w:rsid w:val="0001349D"/>
    <w:rsid w:val="00014BD2"/>
    <w:rsid w:val="00015782"/>
    <w:rsid w:val="00015895"/>
    <w:rsid w:val="00015D27"/>
    <w:rsid w:val="000165AB"/>
    <w:rsid w:val="000166C3"/>
    <w:rsid w:val="00017BF0"/>
    <w:rsid w:val="00017D0B"/>
    <w:rsid w:val="00021018"/>
    <w:rsid w:val="0002144A"/>
    <w:rsid w:val="00021E5C"/>
    <w:rsid w:val="0002212F"/>
    <w:rsid w:val="0002472B"/>
    <w:rsid w:val="00024AD9"/>
    <w:rsid w:val="00024E6B"/>
    <w:rsid w:val="000254C7"/>
    <w:rsid w:val="00025B56"/>
    <w:rsid w:val="00025BA6"/>
    <w:rsid w:val="00027249"/>
    <w:rsid w:val="00027437"/>
    <w:rsid w:val="000277D2"/>
    <w:rsid w:val="00027B5B"/>
    <w:rsid w:val="000300F6"/>
    <w:rsid w:val="00030268"/>
    <w:rsid w:val="000310BC"/>
    <w:rsid w:val="00031AF0"/>
    <w:rsid w:val="000321A4"/>
    <w:rsid w:val="000322B6"/>
    <w:rsid w:val="00032A40"/>
    <w:rsid w:val="000332FF"/>
    <w:rsid w:val="000340C1"/>
    <w:rsid w:val="00036023"/>
    <w:rsid w:val="00040026"/>
    <w:rsid w:val="0004011A"/>
    <w:rsid w:val="00044DA2"/>
    <w:rsid w:val="00045924"/>
    <w:rsid w:val="00045E5C"/>
    <w:rsid w:val="00047AAF"/>
    <w:rsid w:val="00047AF7"/>
    <w:rsid w:val="00047DA3"/>
    <w:rsid w:val="00050210"/>
    <w:rsid w:val="00051974"/>
    <w:rsid w:val="00052135"/>
    <w:rsid w:val="0005253D"/>
    <w:rsid w:val="00052B50"/>
    <w:rsid w:val="0005428A"/>
    <w:rsid w:val="000553E8"/>
    <w:rsid w:val="0005729C"/>
    <w:rsid w:val="0005776B"/>
    <w:rsid w:val="00057898"/>
    <w:rsid w:val="00057B0F"/>
    <w:rsid w:val="00057BCC"/>
    <w:rsid w:val="00061AA7"/>
    <w:rsid w:val="00061AC8"/>
    <w:rsid w:val="00061F76"/>
    <w:rsid w:val="00065A33"/>
    <w:rsid w:val="000677C1"/>
    <w:rsid w:val="000711CC"/>
    <w:rsid w:val="00071716"/>
    <w:rsid w:val="000734BB"/>
    <w:rsid w:val="000739BD"/>
    <w:rsid w:val="00073BC1"/>
    <w:rsid w:val="00073EEC"/>
    <w:rsid w:val="0008168A"/>
    <w:rsid w:val="000822CB"/>
    <w:rsid w:val="00083C86"/>
    <w:rsid w:val="0008494D"/>
    <w:rsid w:val="000852F5"/>
    <w:rsid w:val="00086DBE"/>
    <w:rsid w:val="000919E4"/>
    <w:rsid w:val="00091AC4"/>
    <w:rsid w:val="0009259A"/>
    <w:rsid w:val="000925F4"/>
    <w:rsid w:val="000931BD"/>
    <w:rsid w:val="00093373"/>
    <w:rsid w:val="00094F70"/>
    <w:rsid w:val="0009546E"/>
    <w:rsid w:val="000958EF"/>
    <w:rsid w:val="00095FF9"/>
    <w:rsid w:val="000965E8"/>
    <w:rsid w:val="00096796"/>
    <w:rsid w:val="000A043E"/>
    <w:rsid w:val="000A068C"/>
    <w:rsid w:val="000A19B0"/>
    <w:rsid w:val="000A25CB"/>
    <w:rsid w:val="000A2615"/>
    <w:rsid w:val="000A3777"/>
    <w:rsid w:val="000A4ACD"/>
    <w:rsid w:val="000A4C73"/>
    <w:rsid w:val="000A4CEE"/>
    <w:rsid w:val="000A59AD"/>
    <w:rsid w:val="000B16BD"/>
    <w:rsid w:val="000B2688"/>
    <w:rsid w:val="000B2D77"/>
    <w:rsid w:val="000B6159"/>
    <w:rsid w:val="000B66EA"/>
    <w:rsid w:val="000C19CC"/>
    <w:rsid w:val="000C218C"/>
    <w:rsid w:val="000C2EBC"/>
    <w:rsid w:val="000C3E7B"/>
    <w:rsid w:val="000C4A8E"/>
    <w:rsid w:val="000C530E"/>
    <w:rsid w:val="000C65A3"/>
    <w:rsid w:val="000C7054"/>
    <w:rsid w:val="000C7431"/>
    <w:rsid w:val="000C7E21"/>
    <w:rsid w:val="000D27C3"/>
    <w:rsid w:val="000D366B"/>
    <w:rsid w:val="000E1599"/>
    <w:rsid w:val="000E1DBD"/>
    <w:rsid w:val="000E2208"/>
    <w:rsid w:val="000E2F7C"/>
    <w:rsid w:val="000E3969"/>
    <w:rsid w:val="000E3A5C"/>
    <w:rsid w:val="000E3B8F"/>
    <w:rsid w:val="000E4B6E"/>
    <w:rsid w:val="000E4D60"/>
    <w:rsid w:val="000E7D2C"/>
    <w:rsid w:val="000F0520"/>
    <w:rsid w:val="000F0FE6"/>
    <w:rsid w:val="000F1154"/>
    <w:rsid w:val="000F1807"/>
    <w:rsid w:val="000F1DC9"/>
    <w:rsid w:val="000F25B6"/>
    <w:rsid w:val="000F56EC"/>
    <w:rsid w:val="000F590D"/>
    <w:rsid w:val="000F6025"/>
    <w:rsid w:val="000F685F"/>
    <w:rsid w:val="000F6CBE"/>
    <w:rsid w:val="000F7D30"/>
    <w:rsid w:val="00100ED5"/>
    <w:rsid w:val="00101764"/>
    <w:rsid w:val="00101B37"/>
    <w:rsid w:val="0010358D"/>
    <w:rsid w:val="00104CDA"/>
    <w:rsid w:val="00105165"/>
    <w:rsid w:val="00107583"/>
    <w:rsid w:val="00110AEE"/>
    <w:rsid w:val="00111321"/>
    <w:rsid w:val="001116B6"/>
    <w:rsid w:val="00112BB0"/>
    <w:rsid w:val="00114C41"/>
    <w:rsid w:val="0011509F"/>
    <w:rsid w:val="00116322"/>
    <w:rsid w:val="00116578"/>
    <w:rsid w:val="00117F20"/>
    <w:rsid w:val="00121EFF"/>
    <w:rsid w:val="00122866"/>
    <w:rsid w:val="00124A71"/>
    <w:rsid w:val="0012576C"/>
    <w:rsid w:val="00125944"/>
    <w:rsid w:val="0012618D"/>
    <w:rsid w:val="00126347"/>
    <w:rsid w:val="001265A5"/>
    <w:rsid w:val="00127ACE"/>
    <w:rsid w:val="00127FE0"/>
    <w:rsid w:val="0013061A"/>
    <w:rsid w:val="00130959"/>
    <w:rsid w:val="00130E3A"/>
    <w:rsid w:val="00132746"/>
    <w:rsid w:val="00132D68"/>
    <w:rsid w:val="001330C2"/>
    <w:rsid w:val="001350F1"/>
    <w:rsid w:val="00135E15"/>
    <w:rsid w:val="001362D8"/>
    <w:rsid w:val="00136FF0"/>
    <w:rsid w:val="0013727F"/>
    <w:rsid w:val="0014061D"/>
    <w:rsid w:val="001421F7"/>
    <w:rsid w:val="0014451D"/>
    <w:rsid w:val="00144AC6"/>
    <w:rsid w:val="00144E3F"/>
    <w:rsid w:val="00145AA2"/>
    <w:rsid w:val="001500DB"/>
    <w:rsid w:val="001507CF"/>
    <w:rsid w:val="00150CC6"/>
    <w:rsid w:val="0015274E"/>
    <w:rsid w:val="00152C75"/>
    <w:rsid w:val="00153A3A"/>
    <w:rsid w:val="00153F8D"/>
    <w:rsid w:val="00154ED2"/>
    <w:rsid w:val="00154F5F"/>
    <w:rsid w:val="00156C63"/>
    <w:rsid w:val="00157621"/>
    <w:rsid w:val="00161153"/>
    <w:rsid w:val="001626FD"/>
    <w:rsid w:val="0016274A"/>
    <w:rsid w:val="001632C4"/>
    <w:rsid w:val="001634E2"/>
    <w:rsid w:val="00163CC9"/>
    <w:rsid w:val="00163F68"/>
    <w:rsid w:val="00164D90"/>
    <w:rsid w:val="00165E86"/>
    <w:rsid w:val="001665C5"/>
    <w:rsid w:val="001668D8"/>
    <w:rsid w:val="001674EE"/>
    <w:rsid w:val="00171973"/>
    <w:rsid w:val="00171E37"/>
    <w:rsid w:val="00173626"/>
    <w:rsid w:val="00173829"/>
    <w:rsid w:val="00176546"/>
    <w:rsid w:val="00176672"/>
    <w:rsid w:val="0017705B"/>
    <w:rsid w:val="001772A5"/>
    <w:rsid w:val="001773B6"/>
    <w:rsid w:val="00180B85"/>
    <w:rsid w:val="00181018"/>
    <w:rsid w:val="00181026"/>
    <w:rsid w:val="0018146D"/>
    <w:rsid w:val="00181E36"/>
    <w:rsid w:val="00181EFB"/>
    <w:rsid w:val="00183A61"/>
    <w:rsid w:val="00183C66"/>
    <w:rsid w:val="00184521"/>
    <w:rsid w:val="00185204"/>
    <w:rsid w:val="00185812"/>
    <w:rsid w:val="0018792D"/>
    <w:rsid w:val="00190417"/>
    <w:rsid w:val="001928DC"/>
    <w:rsid w:val="00193048"/>
    <w:rsid w:val="00193BEF"/>
    <w:rsid w:val="00194AAB"/>
    <w:rsid w:val="00194FA7"/>
    <w:rsid w:val="00196DD7"/>
    <w:rsid w:val="00197361"/>
    <w:rsid w:val="001977B9"/>
    <w:rsid w:val="001A0EB8"/>
    <w:rsid w:val="001A0FA7"/>
    <w:rsid w:val="001A1D94"/>
    <w:rsid w:val="001A3A00"/>
    <w:rsid w:val="001A3B52"/>
    <w:rsid w:val="001A4FF6"/>
    <w:rsid w:val="001A58FB"/>
    <w:rsid w:val="001A7447"/>
    <w:rsid w:val="001A7CF0"/>
    <w:rsid w:val="001B097C"/>
    <w:rsid w:val="001B1043"/>
    <w:rsid w:val="001B3163"/>
    <w:rsid w:val="001B3EC5"/>
    <w:rsid w:val="001B4D08"/>
    <w:rsid w:val="001B4DF6"/>
    <w:rsid w:val="001B5240"/>
    <w:rsid w:val="001B6EB6"/>
    <w:rsid w:val="001B7E4C"/>
    <w:rsid w:val="001C0A61"/>
    <w:rsid w:val="001C1338"/>
    <w:rsid w:val="001C3C27"/>
    <w:rsid w:val="001C3D1A"/>
    <w:rsid w:val="001C4059"/>
    <w:rsid w:val="001C4D50"/>
    <w:rsid w:val="001C4DB3"/>
    <w:rsid w:val="001C4F41"/>
    <w:rsid w:val="001C5145"/>
    <w:rsid w:val="001C51FA"/>
    <w:rsid w:val="001C56C4"/>
    <w:rsid w:val="001C61B4"/>
    <w:rsid w:val="001C67BC"/>
    <w:rsid w:val="001C78E0"/>
    <w:rsid w:val="001D1A9D"/>
    <w:rsid w:val="001D4DF0"/>
    <w:rsid w:val="001D5DAB"/>
    <w:rsid w:val="001D5DEE"/>
    <w:rsid w:val="001D6F6C"/>
    <w:rsid w:val="001D7AA5"/>
    <w:rsid w:val="001E146C"/>
    <w:rsid w:val="001E4A1B"/>
    <w:rsid w:val="001E6D94"/>
    <w:rsid w:val="001E73D5"/>
    <w:rsid w:val="001E7510"/>
    <w:rsid w:val="001F0F82"/>
    <w:rsid w:val="001F18B7"/>
    <w:rsid w:val="001F2B3D"/>
    <w:rsid w:val="001F447A"/>
    <w:rsid w:val="001F4BC4"/>
    <w:rsid w:val="001F4D7E"/>
    <w:rsid w:val="001F614B"/>
    <w:rsid w:val="001F6CDD"/>
    <w:rsid w:val="001F6D1E"/>
    <w:rsid w:val="001F7F03"/>
    <w:rsid w:val="002003DB"/>
    <w:rsid w:val="00200539"/>
    <w:rsid w:val="002014FC"/>
    <w:rsid w:val="0020203C"/>
    <w:rsid w:val="00202146"/>
    <w:rsid w:val="00202469"/>
    <w:rsid w:val="0020290A"/>
    <w:rsid w:val="002030AB"/>
    <w:rsid w:val="00203829"/>
    <w:rsid w:val="00204570"/>
    <w:rsid w:val="00204754"/>
    <w:rsid w:val="00204E45"/>
    <w:rsid w:val="00205599"/>
    <w:rsid w:val="00206E2F"/>
    <w:rsid w:val="0021053F"/>
    <w:rsid w:val="00210987"/>
    <w:rsid w:val="002113BE"/>
    <w:rsid w:val="00211B28"/>
    <w:rsid w:val="00212BB0"/>
    <w:rsid w:val="002144FD"/>
    <w:rsid w:val="00215357"/>
    <w:rsid w:val="0021542C"/>
    <w:rsid w:val="00215E79"/>
    <w:rsid w:val="002177F1"/>
    <w:rsid w:val="00217BEE"/>
    <w:rsid w:val="0022060B"/>
    <w:rsid w:val="002206B3"/>
    <w:rsid w:val="00222A44"/>
    <w:rsid w:val="00222EFA"/>
    <w:rsid w:val="002243CB"/>
    <w:rsid w:val="00224861"/>
    <w:rsid w:val="00225FA2"/>
    <w:rsid w:val="00230EEF"/>
    <w:rsid w:val="002323B2"/>
    <w:rsid w:val="0023288A"/>
    <w:rsid w:val="00233B20"/>
    <w:rsid w:val="00233ED4"/>
    <w:rsid w:val="002369FE"/>
    <w:rsid w:val="00236ADB"/>
    <w:rsid w:val="002370E8"/>
    <w:rsid w:val="00237241"/>
    <w:rsid w:val="00240B08"/>
    <w:rsid w:val="00240FA3"/>
    <w:rsid w:val="00241C5B"/>
    <w:rsid w:val="0024267D"/>
    <w:rsid w:val="00242798"/>
    <w:rsid w:val="00242F2D"/>
    <w:rsid w:val="00243B44"/>
    <w:rsid w:val="0024464D"/>
    <w:rsid w:val="0024490E"/>
    <w:rsid w:val="002462C2"/>
    <w:rsid w:val="002471FF"/>
    <w:rsid w:val="002473B2"/>
    <w:rsid w:val="002478CF"/>
    <w:rsid w:val="00247EB9"/>
    <w:rsid w:val="00247FD0"/>
    <w:rsid w:val="00250637"/>
    <w:rsid w:val="00250F1E"/>
    <w:rsid w:val="0025113F"/>
    <w:rsid w:val="002536D4"/>
    <w:rsid w:val="00253853"/>
    <w:rsid w:val="0025558A"/>
    <w:rsid w:val="002558E7"/>
    <w:rsid w:val="002560C3"/>
    <w:rsid w:val="00256F52"/>
    <w:rsid w:val="00257AA0"/>
    <w:rsid w:val="00257BFC"/>
    <w:rsid w:val="00260B2B"/>
    <w:rsid w:val="00260F0A"/>
    <w:rsid w:val="00261027"/>
    <w:rsid w:val="00261F6C"/>
    <w:rsid w:val="00262AB4"/>
    <w:rsid w:val="002631C3"/>
    <w:rsid w:val="00263361"/>
    <w:rsid w:val="002634D7"/>
    <w:rsid w:val="00263F1A"/>
    <w:rsid w:val="00265316"/>
    <w:rsid w:val="002657F5"/>
    <w:rsid w:val="00265A23"/>
    <w:rsid w:val="0026703C"/>
    <w:rsid w:val="00267923"/>
    <w:rsid w:val="00267B4C"/>
    <w:rsid w:val="00270379"/>
    <w:rsid w:val="0027059D"/>
    <w:rsid w:val="0027134E"/>
    <w:rsid w:val="00271E09"/>
    <w:rsid w:val="00272FBB"/>
    <w:rsid w:val="0027377B"/>
    <w:rsid w:val="00277EBC"/>
    <w:rsid w:val="002811EC"/>
    <w:rsid w:val="00282ABF"/>
    <w:rsid w:val="002853BB"/>
    <w:rsid w:val="00285AC1"/>
    <w:rsid w:val="0028731B"/>
    <w:rsid w:val="002933A6"/>
    <w:rsid w:val="00293B91"/>
    <w:rsid w:val="00295FB5"/>
    <w:rsid w:val="002967F0"/>
    <w:rsid w:val="00296D31"/>
    <w:rsid w:val="002975BB"/>
    <w:rsid w:val="002A0AD8"/>
    <w:rsid w:val="002A10D7"/>
    <w:rsid w:val="002A2483"/>
    <w:rsid w:val="002A2D80"/>
    <w:rsid w:val="002A3161"/>
    <w:rsid w:val="002A3953"/>
    <w:rsid w:val="002A455E"/>
    <w:rsid w:val="002A47B3"/>
    <w:rsid w:val="002A578E"/>
    <w:rsid w:val="002A69DE"/>
    <w:rsid w:val="002A7756"/>
    <w:rsid w:val="002A7C36"/>
    <w:rsid w:val="002B0A8A"/>
    <w:rsid w:val="002B132B"/>
    <w:rsid w:val="002B21F3"/>
    <w:rsid w:val="002B22AE"/>
    <w:rsid w:val="002B26C2"/>
    <w:rsid w:val="002B2AC3"/>
    <w:rsid w:val="002B3E4F"/>
    <w:rsid w:val="002B46F2"/>
    <w:rsid w:val="002B5C69"/>
    <w:rsid w:val="002B722F"/>
    <w:rsid w:val="002B75FF"/>
    <w:rsid w:val="002C15ED"/>
    <w:rsid w:val="002C1C3C"/>
    <w:rsid w:val="002C2530"/>
    <w:rsid w:val="002C4E06"/>
    <w:rsid w:val="002C56AB"/>
    <w:rsid w:val="002C5D1D"/>
    <w:rsid w:val="002C5FB2"/>
    <w:rsid w:val="002C6370"/>
    <w:rsid w:val="002D0D30"/>
    <w:rsid w:val="002D0ED3"/>
    <w:rsid w:val="002D17B2"/>
    <w:rsid w:val="002D1D9F"/>
    <w:rsid w:val="002D27B0"/>
    <w:rsid w:val="002D386A"/>
    <w:rsid w:val="002D5191"/>
    <w:rsid w:val="002D5B6E"/>
    <w:rsid w:val="002D605C"/>
    <w:rsid w:val="002D684A"/>
    <w:rsid w:val="002D7798"/>
    <w:rsid w:val="002D7C09"/>
    <w:rsid w:val="002E0336"/>
    <w:rsid w:val="002E046B"/>
    <w:rsid w:val="002E1878"/>
    <w:rsid w:val="002E1E2E"/>
    <w:rsid w:val="002E1E8B"/>
    <w:rsid w:val="002E2428"/>
    <w:rsid w:val="002E35B9"/>
    <w:rsid w:val="002E5377"/>
    <w:rsid w:val="002E67A9"/>
    <w:rsid w:val="002E779E"/>
    <w:rsid w:val="002E7877"/>
    <w:rsid w:val="002E7AF3"/>
    <w:rsid w:val="002F1030"/>
    <w:rsid w:val="002F1132"/>
    <w:rsid w:val="002F186D"/>
    <w:rsid w:val="002F3D71"/>
    <w:rsid w:val="002F4378"/>
    <w:rsid w:val="002F474C"/>
    <w:rsid w:val="002F50E7"/>
    <w:rsid w:val="002F54F7"/>
    <w:rsid w:val="002F5D03"/>
    <w:rsid w:val="002F753F"/>
    <w:rsid w:val="002F7A13"/>
    <w:rsid w:val="003000CF"/>
    <w:rsid w:val="00300799"/>
    <w:rsid w:val="003007AB"/>
    <w:rsid w:val="00301C83"/>
    <w:rsid w:val="00302000"/>
    <w:rsid w:val="00302943"/>
    <w:rsid w:val="003029C2"/>
    <w:rsid w:val="003048BD"/>
    <w:rsid w:val="00304EDF"/>
    <w:rsid w:val="00305231"/>
    <w:rsid w:val="00306581"/>
    <w:rsid w:val="00306774"/>
    <w:rsid w:val="003071DD"/>
    <w:rsid w:val="00310B24"/>
    <w:rsid w:val="00311374"/>
    <w:rsid w:val="00311BC3"/>
    <w:rsid w:val="00312779"/>
    <w:rsid w:val="00313262"/>
    <w:rsid w:val="0031341B"/>
    <w:rsid w:val="0031363B"/>
    <w:rsid w:val="00313DD0"/>
    <w:rsid w:val="003148D5"/>
    <w:rsid w:val="003150AE"/>
    <w:rsid w:val="003160B0"/>
    <w:rsid w:val="0031620B"/>
    <w:rsid w:val="0031728D"/>
    <w:rsid w:val="00320592"/>
    <w:rsid w:val="00321272"/>
    <w:rsid w:val="0032170C"/>
    <w:rsid w:val="003221DE"/>
    <w:rsid w:val="00322F78"/>
    <w:rsid w:val="00323814"/>
    <w:rsid w:val="00323D44"/>
    <w:rsid w:val="00326F30"/>
    <w:rsid w:val="003272DB"/>
    <w:rsid w:val="00331ACE"/>
    <w:rsid w:val="003327A5"/>
    <w:rsid w:val="00332D8C"/>
    <w:rsid w:val="003335F0"/>
    <w:rsid w:val="00335D41"/>
    <w:rsid w:val="00335E72"/>
    <w:rsid w:val="003364CE"/>
    <w:rsid w:val="003378FC"/>
    <w:rsid w:val="00337975"/>
    <w:rsid w:val="0034029E"/>
    <w:rsid w:val="00340ADB"/>
    <w:rsid w:val="00341045"/>
    <w:rsid w:val="0034115B"/>
    <w:rsid w:val="003415AC"/>
    <w:rsid w:val="003419E8"/>
    <w:rsid w:val="00342352"/>
    <w:rsid w:val="00342CCF"/>
    <w:rsid w:val="00343541"/>
    <w:rsid w:val="00345FBB"/>
    <w:rsid w:val="003470B9"/>
    <w:rsid w:val="00347206"/>
    <w:rsid w:val="003478C5"/>
    <w:rsid w:val="0035066D"/>
    <w:rsid w:val="003529BF"/>
    <w:rsid w:val="003534B7"/>
    <w:rsid w:val="00353510"/>
    <w:rsid w:val="00354EE4"/>
    <w:rsid w:val="00355DA8"/>
    <w:rsid w:val="003568A2"/>
    <w:rsid w:val="00356AC8"/>
    <w:rsid w:val="00360836"/>
    <w:rsid w:val="00360C13"/>
    <w:rsid w:val="0036120F"/>
    <w:rsid w:val="00362FF1"/>
    <w:rsid w:val="00366277"/>
    <w:rsid w:val="003662E8"/>
    <w:rsid w:val="00366A3E"/>
    <w:rsid w:val="003675EF"/>
    <w:rsid w:val="0037019B"/>
    <w:rsid w:val="00371F1B"/>
    <w:rsid w:val="00372CB3"/>
    <w:rsid w:val="0037791B"/>
    <w:rsid w:val="00377CAB"/>
    <w:rsid w:val="00377D1B"/>
    <w:rsid w:val="00380336"/>
    <w:rsid w:val="003809CF"/>
    <w:rsid w:val="00381720"/>
    <w:rsid w:val="00381EA8"/>
    <w:rsid w:val="00382194"/>
    <w:rsid w:val="003842EC"/>
    <w:rsid w:val="0038515A"/>
    <w:rsid w:val="00385462"/>
    <w:rsid w:val="003856C5"/>
    <w:rsid w:val="00386261"/>
    <w:rsid w:val="0038626D"/>
    <w:rsid w:val="00387661"/>
    <w:rsid w:val="00390A09"/>
    <w:rsid w:val="00390EA5"/>
    <w:rsid w:val="003915F9"/>
    <w:rsid w:val="0039234C"/>
    <w:rsid w:val="00392422"/>
    <w:rsid w:val="00392701"/>
    <w:rsid w:val="003927F7"/>
    <w:rsid w:val="0039500A"/>
    <w:rsid w:val="00395F6D"/>
    <w:rsid w:val="00396C93"/>
    <w:rsid w:val="00396D89"/>
    <w:rsid w:val="00397076"/>
    <w:rsid w:val="00397440"/>
    <w:rsid w:val="003979AA"/>
    <w:rsid w:val="00397F35"/>
    <w:rsid w:val="003A2093"/>
    <w:rsid w:val="003A2956"/>
    <w:rsid w:val="003A4D4B"/>
    <w:rsid w:val="003A580D"/>
    <w:rsid w:val="003A69D0"/>
    <w:rsid w:val="003A74F3"/>
    <w:rsid w:val="003B06AE"/>
    <w:rsid w:val="003B0FB9"/>
    <w:rsid w:val="003B14A6"/>
    <w:rsid w:val="003B261D"/>
    <w:rsid w:val="003B39F3"/>
    <w:rsid w:val="003B47E7"/>
    <w:rsid w:val="003B4C3F"/>
    <w:rsid w:val="003B55F8"/>
    <w:rsid w:val="003B5BCA"/>
    <w:rsid w:val="003B6495"/>
    <w:rsid w:val="003B661F"/>
    <w:rsid w:val="003C01AF"/>
    <w:rsid w:val="003C053A"/>
    <w:rsid w:val="003C1E15"/>
    <w:rsid w:val="003C53CE"/>
    <w:rsid w:val="003C5468"/>
    <w:rsid w:val="003C5A94"/>
    <w:rsid w:val="003C5E7E"/>
    <w:rsid w:val="003C5ED2"/>
    <w:rsid w:val="003C6021"/>
    <w:rsid w:val="003C6EE6"/>
    <w:rsid w:val="003C6F7E"/>
    <w:rsid w:val="003C70A4"/>
    <w:rsid w:val="003D0117"/>
    <w:rsid w:val="003D0315"/>
    <w:rsid w:val="003D051C"/>
    <w:rsid w:val="003D2305"/>
    <w:rsid w:val="003D2740"/>
    <w:rsid w:val="003D2C2C"/>
    <w:rsid w:val="003D2C87"/>
    <w:rsid w:val="003D30B2"/>
    <w:rsid w:val="003D3177"/>
    <w:rsid w:val="003D332D"/>
    <w:rsid w:val="003D33A5"/>
    <w:rsid w:val="003D5830"/>
    <w:rsid w:val="003D6814"/>
    <w:rsid w:val="003D6C1D"/>
    <w:rsid w:val="003D73CE"/>
    <w:rsid w:val="003E0AEA"/>
    <w:rsid w:val="003E2B9D"/>
    <w:rsid w:val="003E39E8"/>
    <w:rsid w:val="003E3A44"/>
    <w:rsid w:val="003E4282"/>
    <w:rsid w:val="003E4620"/>
    <w:rsid w:val="003E55C3"/>
    <w:rsid w:val="003E56E6"/>
    <w:rsid w:val="003E5A4B"/>
    <w:rsid w:val="003E5B97"/>
    <w:rsid w:val="003E6D47"/>
    <w:rsid w:val="003E7B3A"/>
    <w:rsid w:val="003F063C"/>
    <w:rsid w:val="003F29D1"/>
    <w:rsid w:val="003F4389"/>
    <w:rsid w:val="003F5145"/>
    <w:rsid w:val="003F5F19"/>
    <w:rsid w:val="003F6519"/>
    <w:rsid w:val="003F66E6"/>
    <w:rsid w:val="003F697C"/>
    <w:rsid w:val="003F7B27"/>
    <w:rsid w:val="003F7B64"/>
    <w:rsid w:val="0040120D"/>
    <w:rsid w:val="0040123D"/>
    <w:rsid w:val="004035B4"/>
    <w:rsid w:val="00403686"/>
    <w:rsid w:val="00405179"/>
    <w:rsid w:val="00407FBE"/>
    <w:rsid w:val="0041162B"/>
    <w:rsid w:val="004117A0"/>
    <w:rsid w:val="004127D5"/>
    <w:rsid w:val="00412CAC"/>
    <w:rsid w:val="00415500"/>
    <w:rsid w:val="00415CC6"/>
    <w:rsid w:val="004170C4"/>
    <w:rsid w:val="00417236"/>
    <w:rsid w:val="00420151"/>
    <w:rsid w:val="00420654"/>
    <w:rsid w:val="00420C6D"/>
    <w:rsid w:val="00422B4B"/>
    <w:rsid w:val="00422CE2"/>
    <w:rsid w:val="00422E0C"/>
    <w:rsid w:val="004234E6"/>
    <w:rsid w:val="00423589"/>
    <w:rsid w:val="00423D47"/>
    <w:rsid w:val="004245DA"/>
    <w:rsid w:val="0042612B"/>
    <w:rsid w:val="0042698C"/>
    <w:rsid w:val="00427524"/>
    <w:rsid w:val="004324B4"/>
    <w:rsid w:val="00432CC7"/>
    <w:rsid w:val="00432F59"/>
    <w:rsid w:val="004343F8"/>
    <w:rsid w:val="00435D48"/>
    <w:rsid w:val="00436853"/>
    <w:rsid w:val="00437346"/>
    <w:rsid w:val="00437DD8"/>
    <w:rsid w:val="00440628"/>
    <w:rsid w:val="004410FF"/>
    <w:rsid w:val="004414AF"/>
    <w:rsid w:val="004427AF"/>
    <w:rsid w:val="00444617"/>
    <w:rsid w:val="00444847"/>
    <w:rsid w:val="00444AB8"/>
    <w:rsid w:val="00445FC2"/>
    <w:rsid w:val="00447CC5"/>
    <w:rsid w:val="00450364"/>
    <w:rsid w:val="00451016"/>
    <w:rsid w:val="004510B6"/>
    <w:rsid w:val="00451AFA"/>
    <w:rsid w:val="00451D69"/>
    <w:rsid w:val="004528FD"/>
    <w:rsid w:val="00453C4E"/>
    <w:rsid w:val="00453CD3"/>
    <w:rsid w:val="004557C6"/>
    <w:rsid w:val="00455CAA"/>
    <w:rsid w:val="00455E9F"/>
    <w:rsid w:val="00457077"/>
    <w:rsid w:val="0045719A"/>
    <w:rsid w:val="004579DE"/>
    <w:rsid w:val="0046292E"/>
    <w:rsid w:val="00462A2D"/>
    <w:rsid w:val="0046376A"/>
    <w:rsid w:val="00463BC7"/>
    <w:rsid w:val="00463D75"/>
    <w:rsid w:val="004650D7"/>
    <w:rsid w:val="00465147"/>
    <w:rsid w:val="0046516D"/>
    <w:rsid w:val="0046549E"/>
    <w:rsid w:val="004655A5"/>
    <w:rsid w:val="00465E1D"/>
    <w:rsid w:val="0046632B"/>
    <w:rsid w:val="00467942"/>
    <w:rsid w:val="004706BD"/>
    <w:rsid w:val="004717AF"/>
    <w:rsid w:val="004727FD"/>
    <w:rsid w:val="004734A0"/>
    <w:rsid w:val="0047447F"/>
    <w:rsid w:val="00474686"/>
    <w:rsid w:val="0047475D"/>
    <w:rsid w:val="00475D1F"/>
    <w:rsid w:val="00476390"/>
    <w:rsid w:val="004771CD"/>
    <w:rsid w:val="00480F69"/>
    <w:rsid w:val="00482A1D"/>
    <w:rsid w:val="0048316B"/>
    <w:rsid w:val="004837AA"/>
    <w:rsid w:val="00483900"/>
    <w:rsid w:val="00485188"/>
    <w:rsid w:val="00485793"/>
    <w:rsid w:val="00485DE9"/>
    <w:rsid w:val="004879B6"/>
    <w:rsid w:val="00490074"/>
    <w:rsid w:val="004900F9"/>
    <w:rsid w:val="004907A3"/>
    <w:rsid w:val="004918C5"/>
    <w:rsid w:val="004925BF"/>
    <w:rsid w:val="004931B7"/>
    <w:rsid w:val="00493601"/>
    <w:rsid w:val="00494441"/>
    <w:rsid w:val="004947F0"/>
    <w:rsid w:val="0049628B"/>
    <w:rsid w:val="00497242"/>
    <w:rsid w:val="004A0CD3"/>
    <w:rsid w:val="004A121E"/>
    <w:rsid w:val="004A17EC"/>
    <w:rsid w:val="004A191E"/>
    <w:rsid w:val="004A575E"/>
    <w:rsid w:val="004A5E20"/>
    <w:rsid w:val="004A6392"/>
    <w:rsid w:val="004A77AF"/>
    <w:rsid w:val="004B1933"/>
    <w:rsid w:val="004B1BB6"/>
    <w:rsid w:val="004B2227"/>
    <w:rsid w:val="004B2C5B"/>
    <w:rsid w:val="004B2C85"/>
    <w:rsid w:val="004B4F88"/>
    <w:rsid w:val="004B57FA"/>
    <w:rsid w:val="004B6598"/>
    <w:rsid w:val="004B6959"/>
    <w:rsid w:val="004B6CF2"/>
    <w:rsid w:val="004B6E0F"/>
    <w:rsid w:val="004B6EA8"/>
    <w:rsid w:val="004B7CA1"/>
    <w:rsid w:val="004C2B64"/>
    <w:rsid w:val="004C2E30"/>
    <w:rsid w:val="004C36B3"/>
    <w:rsid w:val="004C527F"/>
    <w:rsid w:val="004C76AB"/>
    <w:rsid w:val="004C7CA3"/>
    <w:rsid w:val="004D2451"/>
    <w:rsid w:val="004D304C"/>
    <w:rsid w:val="004D31BA"/>
    <w:rsid w:val="004D32DC"/>
    <w:rsid w:val="004D3646"/>
    <w:rsid w:val="004D45EB"/>
    <w:rsid w:val="004D73A8"/>
    <w:rsid w:val="004D749D"/>
    <w:rsid w:val="004D7B46"/>
    <w:rsid w:val="004E1012"/>
    <w:rsid w:val="004E467E"/>
    <w:rsid w:val="004E47A9"/>
    <w:rsid w:val="004E524D"/>
    <w:rsid w:val="004E5CEA"/>
    <w:rsid w:val="004E6072"/>
    <w:rsid w:val="004E6663"/>
    <w:rsid w:val="004F1F89"/>
    <w:rsid w:val="004F2990"/>
    <w:rsid w:val="004F3542"/>
    <w:rsid w:val="004F39D6"/>
    <w:rsid w:val="004F3BE6"/>
    <w:rsid w:val="004F4C6A"/>
    <w:rsid w:val="004F70ED"/>
    <w:rsid w:val="004F7397"/>
    <w:rsid w:val="004F73FF"/>
    <w:rsid w:val="004F76F7"/>
    <w:rsid w:val="004F7A94"/>
    <w:rsid w:val="004F7E00"/>
    <w:rsid w:val="004F7EC8"/>
    <w:rsid w:val="005027AF"/>
    <w:rsid w:val="00502BE1"/>
    <w:rsid w:val="00503253"/>
    <w:rsid w:val="00506175"/>
    <w:rsid w:val="0050639C"/>
    <w:rsid w:val="00507F4A"/>
    <w:rsid w:val="00510430"/>
    <w:rsid w:val="005104AA"/>
    <w:rsid w:val="005105B4"/>
    <w:rsid w:val="005109D0"/>
    <w:rsid w:val="00510E58"/>
    <w:rsid w:val="005110D7"/>
    <w:rsid w:val="00511392"/>
    <w:rsid w:val="005138B3"/>
    <w:rsid w:val="00513C8B"/>
    <w:rsid w:val="00514580"/>
    <w:rsid w:val="00514BB5"/>
    <w:rsid w:val="005152CB"/>
    <w:rsid w:val="005157E4"/>
    <w:rsid w:val="0051640F"/>
    <w:rsid w:val="00516454"/>
    <w:rsid w:val="00517542"/>
    <w:rsid w:val="00520EFA"/>
    <w:rsid w:val="00521643"/>
    <w:rsid w:val="005217C8"/>
    <w:rsid w:val="00522185"/>
    <w:rsid w:val="00524049"/>
    <w:rsid w:val="00524270"/>
    <w:rsid w:val="00524CE9"/>
    <w:rsid w:val="0052552B"/>
    <w:rsid w:val="00526D50"/>
    <w:rsid w:val="0053066A"/>
    <w:rsid w:val="00530C51"/>
    <w:rsid w:val="00531E3A"/>
    <w:rsid w:val="005322D4"/>
    <w:rsid w:val="0053322C"/>
    <w:rsid w:val="00534264"/>
    <w:rsid w:val="00536D4C"/>
    <w:rsid w:val="00536E4A"/>
    <w:rsid w:val="00536F00"/>
    <w:rsid w:val="005410AA"/>
    <w:rsid w:val="005426BD"/>
    <w:rsid w:val="00542E2C"/>
    <w:rsid w:val="0054412C"/>
    <w:rsid w:val="00550F7A"/>
    <w:rsid w:val="0055111A"/>
    <w:rsid w:val="00551802"/>
    <w:rsid w:val="00552ABC"/>
    <w:rsid w:val="0055307F"/>
    <w:rsid w:val="00553FA3"/>
    <w:rsid w:val="00554675"/>
    <w:rsid w:val="005547CF"/>
    <w:rsid w:val="00554AD9"/>
    <w:rsid w:val="0055643B"/>
    <w:rsid w:val="00556A5B"/>
    <w:rsid w:val="00557016"/>
    <w:rsid w:val="005610FF"/>
    <w:rsid w:val="00561586"/>
    <w:rsid w:val="00561BDE"/>
    <w:rsid w:val="005627DC"/>
    <w:rsid w:val="005628B8"/>
    <w:rsid w:val="00562B50"/>
    <w:rsid w:val="00564E61"/>
    <w:rsid w:val="00566314"/>
    <w:rsid w:val="00571198"/>
    <w:rsid w:val="00571988"/>
    <w:rsid w:val="005733B2"/>
    <w:rsid w:val="005734AE"/>
    <w:rsid w:val="005736A1"/>
    <w:rsid w:val="00573D0B"/>
    <w:rsid w:val="00574705"/>
    <w:rsid w:val="00574868"/>
    <w:rsid w:val="00574D3F"/>
    <w:rsid w:val="00575D36"/>
    <w:rsid w:val="00576979"/>
    <w:rsid w:val="0058027E"/>
    <w:rsid w:val="005809BC"/>
    <w:rsid w:val="00580B47"/>
    <w:rsid w:val="0058197C"/>
    <w:rsid w:val="005819E7"/>
    <w:rsid w:val="005820DA"/>
    <w:rsid w:val="0058251B"/>
    <w:rsid w:val="00582F5F"/>
    <w:rsid w:val="0058337C"/>
    <w:rsid w:val="005835B0"/>
    <w:rsid w:val="00584543"/>
    <w:rsid w:val="0058520C"/>
    <w:rsid w:val="00585CC7"/>
    <w:rsid w:val="005868B1"/>
    <w:rsid w:val="0058795C"/>
    <w:rsid w:val="005879DB"/>
    <w:rsid w:val="00587FED"/>
    <w:rsid w:val="00590298"/>
    <w:rsid w:val="00590ADD"/>
    <w:rsid w:val="00590C9F"/>
    <w:rsid w:val="005915A9"/>
    <w:rsid w:val="005918B0"/>
    <w:rsid w:val="005932FC"/>
    <w:rsid w:val="00594667"/>
    <w:rsid w:val="00596492"/>
    <w:rsid w:val="005972DC"/>
    <w:rsid w:val="005A0601"/>
    <w:rsid w:val="005A143B"/>
    <w:rsid w:val="005A2454"/>
    <w:rsid w:val="005A30F9"/>
    <w:rsid w:val="005A4C19"/>
    <w:rsid w:val="005A5E8D"/>
    <w:rsid w:val="005A5F8B"/>
    <w:rsid w:val="005B0C06"/>
    <w:rsid w:val="005B1B97"/>
    <w:rsid w:val="005B2133"/>
    <w:rsid w:val="005B2DB5"/>
    <w:rsid w:val="005B311F"/>
    <w:rsid w:val="005B3692"/>
    <w:rsid w:val="005B3861"/>
    <w:rsid w:val="005B5231"/>
    <w:rsid w:val="005B6EA1"/>
    <w:rsid w:val="005B7315"/>
    <w:rsid w:val="005B7564"/>
    <w:rsid w:val="005B7D61"/>
    <w:rsid w:val="005B7DF1"/>
    <w:rsid w:val="005C0055"/>
    <w:rsid w:val="005C29F3"/>
    <w:rsid w:val="005C4572"/>
    <w:rsid w:val="005C65F9"/>
    <w:rsid w:val="005C75D4"/>
    <w:rsid w:val="005C75EA"/>
    <w:rsid w:val="005C7BEE"/>
    <w:rsid w:val="005D0C17"/>
    <w:rsid w:val="005D0D83"/>
    <w:rsid w:val="005D31B8"/>
    <w:rsid w:val="005D3639"/>
    <w:rsid w:val="005D3B12"/>
    <w:rsid w:val="005D3EF2"/>
    <w:rsid w:val="005D4170"/>
    <w:rsid w:val="005D67FA"/>
    <w:rsid w:val="005D7FC1"/>
    <w:rsid w:val="005E027C"/>
    <w:rsid w:val="005E0FC8"/>
    <w:rsid w:val="005E1625"/>
    <w:rsid w:val="005E16E7"/>
    <w:rsid w:val="005E33A8"/>
    <w:rsid w:val="005E3C41"/>
    <w:rsid w:val="005E42CB"/>
    <w:rsid w:val="005E6A33"/>
    <w:rsid w:val="005E71C1"/>
    <w:rsid w:val="005F1150"/>
    <w:rsid w:val="005F15A7"/>
    <w:rsid w:val="005F3A0C"/>
    <w:rsid w:val="005F3A42"/>
    <w:rsid w:val="005F3CDF"/>
    <w:rsid w:val="005F3DF5"/>
    <w:rsid w:val="005F4E6A"/>
    <w:rsid w:val="005F5B91"/>
    <w:rsid w:val="005F5D6B"/>
    <w:rsid w:val="00602588"/>
    <w:rsid w:val="00602892"/>
    <w:rsid w:val="00602A88"/>
    <w:rsid w:val="00603A61"/>
    <w:rsid w:val="00603B3E"/>
    <w:rsid w:val="006048A1"/>
    <w:rsid w:val="00604C2F"/>
    <w:rsid w:val="006057AF"/>
    <w:rsid w:val="00605C50"/>
    <w:rsid w:val="006061B5"/>
    <w:rsid w:val="00607B30"/>
    <w:rsid w:val="006100F9"/>
    <w:rsid w:val="00610179"/>
    <w:rsid w:val="00610DDE"/>
    <w:rsid w:val="00612862"/>
    <w:rsid w:val="00614960"/>
    <w:rsid w:val="006165AC"/>
    <w:rsid w:val="006169D0"/>
    <w:rsid w:val="00617AF6"/>
    <w:rsid w:val="00620EE5"/>
    <w:rsid w:val="00621972"/>
    <w:rsid w:val="00623695"/>
    <w:rsid w:val="0062381B"/>
    <w:rsid w:val="00623EDF"/>
    <w:rsid w:val="006240DA"/>
    <w:rsid w:val="00625099"/>
    <w:rsid w:val="00625DEA"/>
    <w:rsid w:val="00626508"/>
    <w:rsid w:val="00627360"/>
    <w:rsid w:val="00627404"/>
    <w:rsid w:val="006277D3"/>
    <w:rsid w:val="00627D2B"/>
    <w:rsid w:val="00630B29"/>
    <w:rsid w:val="00630F89"/>
    <w:rsid w:val="00632254"/>
    <w:rsid w:val="00632DA1"/>
    <w:rsid w:val="0063355C"/>
    <w:rsid w:val="00634C10"/>
    <w:rsid w:val="006352E6"/>
    <w:rsid w:val="00635631"/>
    <w:rsid w:val="00635D73"/>
    <w:rsid w:val="00636414"/>
    <w:rsid w:val="0063649C"/>
    <w:rsid w:val="00642F28"/>
    <w:rsid w:val="00643A7F"/>
    <w:rsid w:val="006440F9"/>
    <w:rsid w:val="0064464E"/>
    <w:rsid w:val="00645501"/>
    <w:rsid w:val="006508A7"/>
    <w:rsid w:val="00651B88"/>
    <w:rsid w:val="0065497F"/>
    <w:rsid w:val="00655062"/>
    <w:rsid w:val="00655658"/>
    <w:rsid w:val="006559FD"/>
    <w:rsid w:val="006574AD"/>
    <w:rsid w:val="00660397"/>
    <w:rsid w:val="00661511"/>
    <w:rsid w:val="00661DC2"/>
    <w:rsid w:val="00664269"/>
    <w:rsid w:val="0066751A"/>
    <w:rsid w:val="0067038D"/>
    <w:rsid w:val="0067341F"/>
    <w:rsid w:val="00674B3B"/>
    <w:rsid w:val="00674F91"/>
    <w:rsid w:val="00675D59"/>
    <w:rsid w:val="006763C2"/>
    <w:rsid w:val="00677134"/>
    <w:rsid w:val="00683834"/>
    <w:rsid w:val="00685142"/>
    <w:rsid w:val="00686582"/>
    <w:rsid w:val="00687DC2"/>
    <w:rsid w:val="00690124"/>
    <w:rsid w:val="0069043A"/>
    <w:rsid w:val="00692B91"/>
    <w:rsid w:val="006932A4"/>
    <w:rsid w:val="00693935"/>
    <w:rsid w:val="006939BE"/>
    <w:rsid w:val="00694CE0"/>
    <w:rsid w:val="00694E80"/>
    <w:rsid w:val="0069521F"/>
    <w:rsid w:val="006969EF"/>
    <w:rsid w:val="00696FAC"/>
    <w:rsid w:val="006A03AD"/>
    <w:rsid w:val="006A04CD"/>
    <w:rsid w:val="006A198C"/>
    <w:rsid w:val="006A328E"/>
    <w:rsid w:val="006A424C"/>
    <w:rsid w:val="006A46E3"/>
    <w:rsid w:val="006A4F0E"/>
    <w:rsid w:val="006A75A2"/>
    <w:rsid w:val="006A7F56"/>
    <w:rsid w:val="006B0448"/>
    <w:rsid w:val="006B191B"/>
    <w:rsid w:val="006B19FE"/>
    <w:rsid w:val="006B217F"/>
    <w:rsid w:val="006B3126"/>
    <w:rsid w:val="006B3681"/>
    <w:rsid w:val="006B3803"/>
    <w:rsid w:val="006B50F6"/>
    <w:rsid w:val="006B51CC"/>
    <w:rsid w:val="006B55C1"/>
    <w:rsid w:val="006B58EF"/>
    <w:rsid w:val="006C0177"/>
    <w:rsid w:val="006C1601"/>
    <w:rsid w:val="006C1901"/>
    <w:rsid w:val="006C1A3C"/>
    <w:rsid w:val="006C1AF6"/>
    <w:rsid w:val="006C247A"/>
    <w:rsid w:val="006C3984"/>
    <w:rsid w:val="006C51D8"/>
    <w:rsid w:val="006C7B1C"/>
    <w:rsid w:val="006C7BC3"/>
    <w:rsid w:val="006D1983"/>
    <w:rsid w:val="006D1B37"/>
    <w:rsid w:val="006D2FF4"/>
    <w:rsid w:val="006D34AA"/>
    <w:rsid w:val="006D3CCF"/>
    <w:rsid w:val="006D7635"/>
    <w:rsid w:val="006D7A39"/>
    <w:rsid w:val="006D7E20"/>
    <w:rsid w:val="006E0457"/>
    <w:rsid w:val="006E08AA"/>
    <w:rsid w:val="006E3156"/>
    <w:rsid w:val="006E32B6"/>
    <w:rsid w:val="006E3B7F"/>
    <w:rsid w:val="006E6254"/>
    <w:rsid w:val="006E62C0"/>
    <w:rsid w:val="006E6BA1"/>
    <w:rsid w:val="006E6D21"/>
    <w:rsid w:val="006F09E7"/>
    <w:rsid w:val="006F21F0"/>
    <w:rsid w:val="006F3C4A"/>
    <w:rsid w:val="006F4A77"/>
    <w:rsid w:val="006F4FD0"/>
    <w:rsid w:val="006F5D5E"/>
    <w:rsid w:val="00700B5C"/>
    <w:rsid w:val="00702BAB"/>
    <w:rsid w:val="007034AB"/>
    <w:rsid w:val="00703AC2"/>
    <w:rsid w:val="00703BD8"/>
    <w:rsid w:val="0070458B"/>
    <w:rsid w:val="0070459A"/>
    <w:rsid w:val="00704873"/>
    <w:rsid w:val="007054B1"/>
    <w:rsid w:val="00705A72"/>
    <w:rsid w:val="00707307"/>
    <w:rsid w:val="0071190A"/>
    <w:rsid w:val="007145BD"/>
    <w:rsid w:val="00716875"/>
    <w:rsid w:val="007176DD"/>
    <w:rsid w:val="007179B3"/>
    <w:rsid w:val="00717CAA"/>
    <w:rsid w:val="00724059"/>
    <w:rsid w:val="00724250"/>
    <w:rsid w:val="00724274"/>
    <w:rsid w:val="0072474F"/>
    <w:rsid w:val="00724AB6"/>
    <w:rsid w:val="00726994"/>
    <w:rsid w:val="00726C01"/>
    <w:rsid w:val="00727CD0"/>
    <w:rsid w:val="00732653"/>
    <w:rsid w:val="007341A8"/>
    <w:rsid w:val="00734E85"/>
    <w:rsid w:val="007368D2"/>
    <w:rsid w:val="00737317"/>
    <w:rsid w:val="007373A6"/>
    <w:rsid w:val="0074077A"/>
    <w:rsid w:val="00740AC6"/>
    <w:rsid w:val="0074158E"/>
    <w:rsid w:val="0074357E"/>
    <w:rsid w:val="00743E2F"/>
    <w:rsid w:val="00744806"/>
    <w:rsid w:val="0074490D"/>
    <w:rsid w:val="007453D1"/>
    <w:rsid w:val="00746261"/>
    <w:rsid w:val="00747EC1"/>
    <w:rsid w:val="00753E07"/>
    <w:rsid w:val="007555E3"/>
    <w:rsid w:val="00756E6E"/>
    <w:rsid w:val="0076039A"/>
    <w:rsid w:val="00761037"/>
    <w:rsid w:val="00761C3B"/>
    <w:rsid w:val="007626F3"/>
    <w:rsid w:val="00763688"/>
    <w:rsid w:val="00765483"/>
    <w:rsid w:val="007667CA"/>
    <w:rsid w:val="0076684F"/>
    <w:rsid w:val="00767FB4"/>
    <w:rsid w:val="00770DF9"/>
    <w:rsid w:val="00771374"/>
    <w:rsid w:val="0077288C"/>
    <w:rsid w:val="0077292E"/>
    <w:rsid w:val="00773B67"/>
    <w:rsid w:val="00773DDF"/>
    <w:rsid w:val="0077538E"/>
    <w:rsid w:val="00775880"/>
    <w:rsid w:val="007762FE"/>
    <w:rsid w:val="0077681D"/>
    <w:rsid w:val="00776F80"/>
    <w:rsid w:val="00780C14"/>
    <w:rsid w:val="007812FD"/>
    <w:rsid w:val="007832CA"/>
    <w:rsid w:val="00784357"/>
    <w:rsid w:val="00784ACE"/>
    <w:rsid w:val="00786114"/>
    <w:rsid w:val="00786272"/>
    <w:rsid w:val="0078682B"/>
    <w:rsid w:val="007873B7"/>
    <w:rsid w:val="00791D92"/>
    <w:rsid w:val="00792BF2"/>
    <w:rsid w:val="00793622"/>
    <w:rsid w:val="00793746"/>
    <w:rsid w:val="00794621"/>
    <w:rsid w:val="00794B5B"/>
    <w:rsid w:val="007962D5"/>
    <w:rsid w:val="007966BC"/>
    <w:rsid w:val="007968D5"/>
    <w:rsid w:val="00796EBC"/>
    <w:rsid w:val="007979A9"/>
    <w:rsid w:val="007A12EE"/>
    <w:rsid w:val="007A2917"/>
    <w:rsid w:val="007A2C82"/>
    <w:rsid w:val="007A3694"/>
    <w:rsid w:val="007A44F4"/>
    <w:rsid w:val="007A4E34"/>
    <w:rsid w:val="007A5A5C"/>
    <w:rsid w:val="007A749A"/>
    <w:rsid w:val="007A79ED"/>
    <w:rsid w:val="007A7BDA"/>
    <w:rsid w:val="007B023D"/>
    <w:rsid w:val="007B07DA"/>
    <w:rsid w:val="007B0F36"/>
    <w:rsid w:val="007B4318"/>
    <w:rsid w:val="007B47E5"/>
    <w:rsid w:val="007B517C"/>
    <w:rsid w:val="007B6D85"/>
    <w:rsid w:val="007B7347"/>
    <w:rsid w:val="007C0D5D"/>
    <w:rsid w:val="007C1CC2"/>
    <w:rsid w:val="007C29B8"/>
    <w:rsid w:val="007C47B9"/>
    <w:rsid w:val="007C4E30"/>
    <w:rsid w:val="007C543F"/>
    <w:rsid w:val="007C5809"/>
    <w:rsid w:val="007C6E06"/>
    <w:rsid w:val="007C7C91"/>
    <w:rsid w:val="007D0969"/>
    <w:rsid w:val="007D1676"/>
    <w:rsid w:val="007D1C78"/>
    <w:rsid w:val="007D3EC1"/>
    <w:rsid w:val="007D5D65"/>
    <w:rsid w:val="007D6D1E"/>
    <w:rsid w:val="007D6DA6"/>
    <w:rsid w:val="007D780B"/>
    <w:rsid w:val="007E04A3"/>
    <w:rsid w:val="007E0A96"/>
    <w:rsid w:val="007E0B16"/>
    <w:rsid w:val="007E2055"/>
    <w:rsid w:val="007E251E"/>
    <w:rsid w:val="007E27B6"/>
    <w:rsid w:val="007E2829"/>
    <w:rsid w:val="007E3ADA"/>
    <w:rsid w:val="007F02A8"/>
    <w:rsid w:val="007F0648"/>
    <w:rsid w:val="007F1A5E"/>
    <w:rsid w:val="007F20D4"/>
    <w:rsid w:val="007F3325"/>
    <w:rsid w:val="007F5E26"/>
    <w:rsid w:val="007F6E3F"/>
    <w:rsid w:val="007F7774"/>
    <w:rsid w:val="008008A0"/>
    <w:rsid w:val="00801543"/>
    <w:rsid w:val="008024F3"/>
    <w:rsid w:val="00803215"/>
    <w:rsid w:val="00803687"/>
    <w:rsid w:val="00804824"/>
    <w:rsid w:val="00804CF5"/>
    <w:rsid w:val="00807133"/>
    <w:rsid w:val="00810234"/>
    <w:rsid w:val="00810B18"/>
    <w:rsid w:val="008118AD"/>
    <w:rsid w:val="0081422D"/>
    <w:rsid w:val="00814984"/>
    <w:rsid w:val="00814A37"/>
    <w:rsid w:val="0081636A"/>
    <w:rsid w:val="008163B7"/>
    <w:rsid w:val="00816753"/>
    <w:rsid w:val="0081698F"/>
    <w:rsid w:val="00817324"/>
    <w:rsid w:val="0081777E"/>
    <w:rsid w:val="008206FB"/>
    <w:rsid w:val="00820DA0"/>
    <w:rsid w:val="00822A35"/>
    <w:rsid w:val="00822B16"/>
    <w:rsid w:val="008232B5"/>
    <w:rsid w:val="00826062"/>
    <w:rsid w:val="008279A5"/>
    <w:rsid w:val="008279DE"/>
    <w:rsid w:val="00827DCD"/>
    <w:rsid w:val="0083214A"/>
    <w:rsid w:val="008322A2"/>
    <w:rsid w:val="00832BB9"/>
    <w:rsid w:val="00833E4F"/>
    <w:rsid w:val="00834DB3"/>
    <w:rsid w:val="00834E1B"/>
    <w:rsid w:val="0083719B"/>
    <w:rsid w:val="00837772"/>
    <w:rsid w:val="00837B80"/>
    <w:rsid w:val="008429E9"/>
    <w:rsid w:val="00843A02"/>
    <w:rsid w:val="00843FA1"/>
    <w:rsid w:val="00846249"/>
    <w:rsid w:val="00847A8F"/>
    <w:rsid w:val="00847B04"/>
    <w:rsid w:val="00850328"/>
    <w:rsid w:val="00850A36"/>
    <w:rsid w:val="008518EC"/>
    <w:rsid w:val="00853785"/>
    <w:rsid w:val="00854BCF"/>
    <w:rsid w:val="00855868"/>
    <w:rsid w:val="00856006"/>
    <w:rsid w:val="008561CD"/>
    <w:rsid w:val="00856571"/>
    <w:rsid w:val="00857F99"/>
    <w:rsid w:val="00861500"/>
    <w:rsid w:val="00861CDF"/>
    <w:rsid w:val="008659BF"/>
    <w:rsid w:val="00865EDB"/>
    <w:rsid w:val="0086631F"/>
    <w:rsid w:val="0086648E"/>
    <w:rsid w:val="0087198F"/>
    <w:rsid w:val="00871BDC"/>
    <w:rsid w:val="0087335C"/>
    <w:rsid w:val="00873872"/>
    <w:rsid w:val="00874053"/>
    <w:rsid w:val="00876C59"/>
    <w:rsid w:val="008775B9"/>
    <w:rsid w:val="00877E67"/>
    <w:rsid w:val="00880437"/>
    <w:rsid w:val="00880983"/>
    <w:rsid w:val="00882BCB"/>
    <w:rsid w:val="00882F78"/>
    <w:rsid w:val="0088314B"/>
    <w:rsid w:val="00883DD2"/>
    <w:rsid w:val="00884893"/>
    <w:rsid w:val="008863FA"/>
    <w:rsid w:val="00886F0B"/>
    <w:rsid w:val="008872DF"/>
    <w:rsid w:val="00890125"/>
    <w:rsid w:val="008908FA"/>
    <w:rsid w:val="008919B9"/>
    <w:rsid w:val="00893074"/>
    <w:rsid w:val="0089374C"/>
    <w:rsid w:val="008948C4"/>
    <w:rsid w:val="0089667F"/>
    <w:rsid w:val="00896F4C"/>
    <w:rsid w:val="00896FD1"/>
    <w:rsid w:val="008977B7"/>
    <w:rsid w:val="008977F6"/>
    <w:rsid w:val="00897AAA"/>
    <w:rsid w:val="00897F9A"/>
    <w:rsid w:val="008A2C9B"/>
    <w:rsid w:val="008A2EDE"/>
    <w:rsid w:val="008A3AD8"/>
    <w:rsid w:val="008A3AFE"/>
    <w:rsid w:val="008A4827"/>
    <w:rsid w:val="008A7678"/>
    <w:rsid w:val="008A7BD0"/>
    <w:rsid w:val="008B16C7"/>
    <w:rsid w:val="008B2072"/>
    <w:rsid w:val="008B2FAD"/>
    <w:rsid w:val="008B30D7"/>
    <w:rsid w:val="008B3F6E"/>
    <w:rsid w:val="008B4812"/>
    <w:rsid w:val="008B4C69"/>
    <w:rsid w:val="008B6463"/>
    <w:rsid w:val="008C0656"/>
    <w:rsid w:val="008C0B05"/>
    <w:rsid w:val="008C1CF3"/>
    <w:rsid w:val="008C223A"/>
    <w:rsid w:val="008C3976"/>
    <w:rsid w:val="008C6C3C"/>
    <w:rsid w:val="008C7F6B"/>
    <w:rsid w:val="008D045A"/>
    <w:rsid w:val="008D16F1"/>
    <w:rsid w:val="008D1CC1"/>
    <w:rsid w:val="008D1E6C"/>
    <w:rsid w:val="008D27A7"/>
    <w:rsid w:val="008D2B9F"/>
    <w:rsid w:val="008D3C60"/>
    <w:rsid w:val="008D41C0"/>
    <w:rsid w:val="008D41DF"/>
    <w:rsid w:val="008D499E"/>
    <w:rsid w:val="008D4EF5"/>
    <w:rsid w:val="008D5DFB"/>
    <w:rsid w:val="008D6E99"/>
    <w:rsid w:val="008D7D71"/>
    <w:rsid w:val="008E1293"/>
    <w:rsid w:val="008E1BBA"/>
    <w:rsid w:val="008E1C20"/>
    <w:rsid w:val="008E1C37"/>
    <w:rsid w:val="008E2524"/>
    <w:rsid w:val="008E3FAE"/>
    <w:rsid w:val="008E403C"/>
    <w:rsid w:val="008E5161"/>
    <w:rsid w:val="008E58A4"/>
    <w:rsid w:val="008E6474"/>
    <w:rsid w:val="008E6AD5"/>
    <w:rsid w:val="008E713E"/>
    <w:rsid w:val="008F0DD5"/>
    <w:rsid w:val="008F115B"/>
    <w:rsid w:val="008F12B4"/>
    <w:rsid w:val="008F1C92"/>
    <w:rsid w:val="008F46AB"/>
    <w:rsid w:val="008F4E3D"/>
    <w:rsid w:val="008F5D3A"/>
    <w:rsid w:val="0090178D"/>
    <w:rsid w:val="00901F14"/>
    <w:rsid w:val="00901F8F"/>
    <w:rsid w:val="00902514"/>
    <w:rsid w:val="00902573"/>
    <w:rsid w:val="009028FC"/>
    <w:rsid w:val="00902FE0"/>
    <w:rsid w:val="00903B24"/>
    <w:rsid w:val="00903FDD"/>
    <w:rsid w:val="00904514"/>
    <w:rsid w:val="00904CDD"/>
    <w:rsid w:val="009054FB"/>
    <w:rsid w:val="00905C16"/>
    <w:rsid w:val="00907FA4"/>
    <w:rsid w:val="00910BE8"/>
    <w:rsid w:val="009117BF"/>
    <w:rsid w:val="00913134"/>
    <w:rsid w:val="009153B9"/>
    <w:rsid w:val="009176F8"/>
    <w:rsid w:val="00917D29"/>
    <w:rsid w:val="009203F6"/>
    <w:rsid w:val="00920469"/>
    <w:rsid w:val="00920713"/>
    <w:rsid w:val="009223F3"/>
    <w:rsid w:val="00922E3B"/>
    <w:rsid w:val="00923D9B"/>
    <w:rsid w:val="0092416E"/>
    <w:rsid w:val="009243B8"/>
    <w:rsid w:val="009246DA"/>
    <w:rsid w:val="00924846"/>
    <w:rsid w:val="00925438"/>
    <w:rsid w:val="00925EA4"/>
    <w:rsid w:val="009261A7"/>
    <w:rsid w:val="00927224"/>
    <w:rsid w:val="00930390"/>
    <w:rsid w:val="00930959"/>
    <w:rsid w:val="009316EE"/>
    <w:rsid w:val="00931F88"/>
    <w:rsid w:val="0093222D"/>
    <w:rsid w:val="009327F2"/>
    <w:rsid w:val="00934469"/>
    <w:rsid w:val="009344D0"/>
    <w:rsid w:val="00935804"/>
    <w:rsid w:val="00935E5B"/>
    <w:rsid w:val="00937C58"/>
    <w:rsid w:val="00937EA5"/>
    <w:rsid w:val="00941F63"/>
    <w:rsid w:val="0094315D"/>
    <w:rsid w:val="0094499D"/>
    <w:rsid w:val="00946268"/>
    <w:rsid w:val="00946C6A"/>
    <w:rsid w:val="0095123D"/>
    <w:rsid w:val="00951361"/>
    <w:rsid w:val="009513F6"/>
    <w:rsid w:val="00953A1B"/>
    <w:rsid w:val="00953F3A"/>
    <w:rsid w:val="0095428F"/>
    <w:rsid w:val="009546D8"/>
    <w:rsid w:val="009549BC"/>
    <w:rsid w:val="009549E9"/>
    <w:rsid w:val="009550EC"/>
    <w:rsid w:val="009552F8"/>
    <w:rsid w:val="0095657D"/>
    <w:rsid w:val="00956A04"/>
    <w:rsid w:val="00960CD5"/>
    <w:rsid w:val="00963186"/>
    <w:rsid w:val="0096390F"/>
    <w:rsid w:val="00963C53"/>
    <w:rsid w:val="009642C4"/>
    <w:rsid w:val="00964BC4"/>
    <w:rsid w:val="00964C56"/>
    <w:rsid w:val="009667EA"/>
    <w:rsid w:val="00967E45"/>
    <w:rsid w:val="009732E4"/>
    <w:rsid w:val="009735DB"/>
    <w:rsid w:val="009737DB"/>
    <w:rsid w:val="0097417E"/>
    <w:rsid w:val="00974A17"/>
    <w:rsid w:val="0097609D"/>
    <w:rsid w:val="00976A4F"/>
    <w:rsid w:val="00980A15"/>
    <w:rsid w:val="009812DE"/>
    <w:rsid w:val="0098136E"/>
    <w:rsid w:val="0098178F"/>
    <w:rsid w:val="00981B20"/>
    <w:rsid w:val="009841F3"/>
    <w:rsid w:val="0098444A"/>
    <w:rsid w:val="00984587"/>
    <w:rsid w:val="009867A1"/>
    <w:rsid w:val="00987BCD"/>
    <w:rsid w:val="00990BA2"/>
    <w:rsid w:val="00993339"/>
    <w:rsid w:val="0099337C"/>
    <w:rsid w:val="0099363B"/>
    <w:rsid w:val="00995394"/>
    <w:rsid w:val="0099561A"/>
    <w:rsid w:val="00996601"/>
    <w:rsid w:val="0099667B"/>
    <w:rsid w:val="0099734A"/>
    <w:rsid w:val="009975AB"/>
    <w:rsid w:val="009975D5"/>
    <w:rsid w:val="009A1234"/>
    <w:rsid w:val="009A18F3"/>
    <w:rsid w:val="009A1B30"/>
    <w:rsid w:val="009A21EF"/>
    <w:rsid w:val="009A2941"/>
    <w:rsid w:val="009A351C"/>
    <w:rsid w:val="009A3565"/>
    <w:rsid w:val="009A386F"/>
    <w:rsid w:val="009A41CD"/>
    <w:rsid w:val="009A4DC1"/>
    <w:rsid w:val="009A5537"/>
    <w:rsid w:val="009A57E6"/>
    <w:rsid w:val="009A5AC8"/>
    <w:rsid w:val="009A613C"/>
    <w:rsid w:val="009A615A"/>
    <w:rsid w:val="009A6BD9"/>
    <w:rsid w:val="009A763C"/>
    <w:rsid w:val="009A7DCD"/>
    <w:rsid w:val="009A7E88"/>
    <w:rsid w:val="009B06E9"/>
    <w:rsid w:val="009B2ED5"/>
    <w:rsid w:val="009B3C14"/>
    <w:rsid w:val="009B524B"/>
    <w:rsid w:val="009B69AF"/>
    <w:rsid w:val="009B7E43"/>
    <w:rsid w:val="009C030C"/>
    <w:rsid w:val="009C105B"/>
    <w:rsid w:val="009C1808"/>
    <w:rsid w:val="009C2AF8"/>
    <w:rsid w:val="009C3230"/>
    <w:rsid w:val="009C33DC"/>
    <w:rsid w:val="009C5DA9"/>
    <w:rsid w:val="009C6586"/>
    <w:rsid w:val="009C703A"/>
    <w:rsid w:val="009D0ECD"/>
    <w:rsid w:val="009D1121"/>
    <w:rsid w:val="009D29B8"/>
    <w:rsid w:val="009D2F0D"/>
    <w:rsid w:val="009D3BD3"/>
    <w:rsid w:val="009D3C1B"/>
    <w:rsid w:val="009D3F5D"/>
    <w:rsid w:val="009D466B"/>
    <w:rsid w:val="009D6135"/>
    <w:rsid w:val="009D617E"/>
    <w:rsid w:val="009D6458"/>
    <w:rsid w:val="009E0658"/>
    <w:rsid w:val="009E14CB"/>
    <w:rsid w:val="009E193E"/>
    <w:rsid w:val="009E1AE8"/>
    <w:rsid w:val="009E390C"/>
    <w:rsid w:val="009E59ED"/>
    <w:rsid w:val="009E6634"/>
    <w:rsid w:val="009F04AD"/>
    <w:rsid w:val="009F0D0D"/>
    <w:rsid w:val="009F16F1"/>
    <w:rsid w:val="009F195B"/>
    <w:rsid w:val="009F1CD8"/>
    <w:rsid w:val="009F1D3E"/>
    <w:rsid w:val="009F4157"/>
    <w:rsid w:val="009F4A33"/>
    <w:rsid w:val="009F50DF"/>
    <w:rsid w:val="009F6058"/>
    <w:rsid w:val="009F6A94"/>
    <w:rsid w:val="009F717E"/>
    <w:rsid w:val="009F7813"/>
    <w:rsid w:val="00A00CE6"/>
    <w:rsid w:val="00A00D2E"/>
    <w:rsid w:val="00A01C29"/>
    <w:rsid w:val="00A025B3"/>
    <w:rsid w:val="00A034A9"/>
    <w:rsid w:val="00A037D3"/>
    <w:rsid w:val="00A03D1E"/>
    <w:rsid w:val="00A0456A"/>
    <w:rsid w:val="00A05589"/>
    <w:rsid w:val="00A056ED"/>
    <w:rsid w:val="00A103B8"/>
    <w:rsid w:val="00A1070E"/>
    <w:rsid w:val="00A120E6"/>
    <w:rsid w:val="00A1241D"/>
    <w:rsid w:val="00A12FFA"/>
    <w:rsid w:val="00A14042"/>
    <w:rsid w:val="00A14365"/>
    <w:rsid w:val="00A143DD"/>
    <w:rsid w:val="00A146DF"/>
    <w:rsid w:val="00A14BFF"/>
    <w:rsid w:val="00A15892"/>
    <w:rsid w:val="00A170CC"/>
    <w:rsid w:val="00A177B4"/>
    <w:rsid w:val="00A17EB5"/>
    <w:rsid w:val="00A17EC5"/>
    <w:rsid w:val="00A208CD"/>
    <w:rsid w:val="00A227ED"/>
    <w:rsid w:val="00A250D5"/>
    <w:rsid w:val="00A25873"/>
    <w:rsid w:val="00A2767C"/>
    <w:rsid w:val="00A302A6"/>
    <w:rsid w:val="00A304B4"/>
    <w:rsid w:val="00A31388"/>
    <w:rsid w:val="00A313D5"/>
    <w:rsid w:val="00A328A3"/>
    <w:rsid w:val="00A34342"/>
    <w:rsid w:val="00A356A4"/>
    <w:rsid w:val="00A357B8"/>
    <w:rsid w:val="00A3618E"/>
    <w:rsid w:val="00A37A2E"/>
    <w:rsid w:val="00A40D30"/>
    <w:rsid w:val="00A40DF4"/>
    <w:rsid w:val="00A456E1"/>
    <w:rsid w:val="00A50279"/>
    <w:rsid w:val="00A511C3"/>
    <w:rsid w:val="00A51B01"/>
    <w:rsid w:val="00A52D54"/>
    <w:rsid w:val="00A53BD9"/>
    <w:rsid w:val="00A54EAC"/>
    <w:rsid w:val="00A550AC"/>
    <w:rsid w:val="00A553E6"/>
    <w:rsid w:val="00A55A65"/>
    <w:rsid w:val="00A55BE0"/>
    <w:rsid w:val="00A5685A"/>
    <w:rsid w:val="00A56D99"/>
    <w:rsid w:val="00A57561"/>
    <w:rsid w:val="00A57BB3"/>
    <w:rsid w:val="00A60E00"/>
    <w:rsid w:val="00A61395"/>
    <w:rsid w:val="00A61CFA"/>
    <w:rsid w:val="00A625E7"/>
    <w:rsid w:val="00A63024"/>
    <w:rsid w:val="00A66D69"/>
    <w:rsid w:val="00A66F2C"/>
    <w:rsid w:val="00A66F95"/>
    <w:rsid w:val="00A67D7F"/>
    <w:rsid w:val="00A7268B"/>
    <w:rsid w:val="00A72BDE"/>
    <w:rsid w:val="00A72C32"/>
    <w:rsid w:val="00A7430D"/>
    <w:rsid w:val="00A74A07"/>
    <w:rsid w:val="00A76FE1"/>
    <w:rsid w:val="00A77282"/>
    <w:rsid w:val="00A77314"/>
    <w:rsid w:val="00A804BA"/>
    <w:rsid w:val="00A80BAB"/>
    <w:rsid w:val="00A818FD"/>
    <w:rsid w:val="00A81B38"/>
    <w:rsid w:val="00A81E42"/>
    <w:rsid w:val="00A82A87"/>
    <w:rsid w:val="00A83569"/>
    <w:rsid w:val="00A84CC2"/>
    <w:rsid w:val="00A8631F"/>
    <w:rsid w:val="00A87654"/>
    <w:rsid w:val="00A91418"/>
    <w:rsid w:val="00A92FC7"/>
    <w:rsid w:val="00A94CA3"/>
    <w:rsid w:val="00A95A38"/>
    <w:rsid w:val="00A95D2F"/>
    <w:rsid w:val="00A96CB3"/>
    <w:rsid w:val="00AA081D"/>
    <w:rsid w:val="00AA1046"/>
    <w:rsid w:val="00AA2618"/>
    <w:rsid w:val="00AA2BD2"/>
    <w:rsid w:val="00AA3762"/>
    <w:rsid w:val="00AA7BB1"/>
    <w:rsid w:val="00AB0B8D"/>
    <w:rsid w:val="00AB1079"/>
    <w:rsid w:val="00AB2E75"/>
    <w:rsid w:val="00AB32E0"/>
    <w:rsid w:val="00AB3E2B"/>
    <w:rsid w:val="00AB43B5"/>
    <w:rsid w:val="00AB674C"/>
    <w:rsid w:val="00AB76E8"/>
    <w:rsid w:val="00AC1AEA"/>
    <w:rsid w:val="00AC2D23"/>
    <w:rsid w:val="00AC3745"/>
    <w:rsid w:val="00AC4994"/>
    <w:rsid w:val="00AC49E5"/>
    <w:rsid w:val="00AC5B81"/>
    <w:rsid w:val="00AC6F45"/>
    <w:rsid w:val="00AC734C"/>
    <w:rsid w:val="00AD1D1E"/>
    <w:rsid w:val="00AD2853"/>
    <w:rsid w:val="00AD2981"/>
    <w:rsid w:val="00AD3B72"/>
    <w:rsid w:val="00AD51F6"/>
    <w:rsid w:val="00AD52E4"/>
    <w:rsid w:val="00AD570E"/>
    <w:rsid w:val="00AD6348"/>
    <w:rsid w:val="00AD7A0E"/>
    <w:rsid w:val="00AE0EF8"/>
    <w:rsid w:val="00AE1EB5"/>
    <w:rsid w:val="00AE2F58"/>
    <w:rsid w:val="00AE476B"/>
    <w:rsid w:val="00AE4C18"/>
    <w:rsid w:val="00AE4F5D"/>
    <w:rsid w:val="00AE6919"/>
    <w:rsid w:val="00AE6EF8"/>
    <w:rsid w:val="00AF0599"/>
    <w:rsid w:val="00AF070F"/>
    <w:rsid w:val="00AF089F"/>
    <w:rsid w:val="00AF0967"/>
    <w:rsid w:val="00AF1200"/>
    <w:rsid w:val="00AF1567"/>
    <w:rsid w:val="00AF25E4"/>
    <w:rsid w:val="00AF39A8"/>
    <w:rsid w:val="00AF42DE"/>
    <w:rsid w:val="00AF5DB1"/>
    <w:rsid w:val="00AF721E"/>
    <w:rsid w:val="00B00A9A"/>
    <w:rsid w:val="00B018A5"/>
    <w:rsid w:val="00B02E04"/>
    <w:rsid w:val="00B02E75"/>
    <w:rsid w:val="00B03067"/>
    <w:rsid w:val="00B03A93"/>
    <w:rsid w:val="00B04FE8"/>
    <w:rsid w:val="00B057A4"/>
    <w:rsid w:val="00B05AC5"/>
    <w:rsid w:val="00B07258"/>
    <w:rsid w:val="00B11670"/>
    <w:rsid w:val="00B1201C"/>
    <w:rsid w:val="00B125D0"/>
    <w:rsid w:val="00B13441"/>
    <w:rsid w:val="00B134DA"/>
    <w:rsid w:val="00B13789"/>
    <w:rsid w:val="00B137F7"/>
    <w:rsid w:val="00B14BFE"/>
    <w:rsid w:val="00B14D84"/>
    <w:rsid w:val="00B15D4E"/>
    <w:rsid w:val="00B16AE9"/>
    <w:rsid w:val="00B205B1"/>
    <w:rsid w:val="00B22943"/>
    <w:rsid w:val="00B247E8"/>
    <w:rsid w:val="00B2666D"/>
    <w:rsid w:val="00B30123"/>
    <w:rsid w:val="00B30209"/>
    <w:rsid w:val="00B30A6D"/>
    <w:rsid w:val="00B3168E"/>
    <w:rsid w:val="00B31A2E"/>
    <w:rsid w:val="00B31B55"/>
    <w:rsid w:val="00B32979"/>
    <w:rsid w:val="00B329E4"/>
    <w:rsid w:val="00B32DBE"/>
    <w:rsid w:val="00B34212"/>
    <w:rsid w:val="00B34AAA"/>
    <w:rsid w:val="00B37244"/>
    <w:rsid w:val="00B37702"/>
    <w:rsid w:val="00B37E76"/>
    <w:rsid w:val="00B40D60"/>
    <w:rsid w:val="00B42179"/>
    <w:rsid w:val="00B42D5C"/>
    <w:rsid w:val="00B43227"/>
    <w:rsid w:val="00B432FC"/>
    <w:rsid w:val="00B43C86"/>
    <w:rsid w:val="00B465E0"/>
    <w:rsid w:val="00B465FD"/>
    <w:rsid w:val="00B47C92"/>
    <w:rsid w:val="00B50E2E"/>
    <w:rsid w:val="00B54569"/>
    <w:rsid w:val="00B5750C"/>
    <w:rsid w:val="00B60F53"/>
    <w:rsid w:val="00B65BA4"/>
    <w:rsid w:val="00B66EDD"/>
    <w:rsid w:val="00B70223"/>
    <w:rsid w:val="00B70880"/>
    <w:rsid w:val="00B70B0B"/>
    <w:rsid w:val="00B72C5F"/>
    <w:rsid w:val="00B7316A"/>
    <w:rsid w:val="00B735D2"/>
    <w:rsid w:val="00B73E48"/>
    <w:rsid w:val="00B7417B"/>
    <w:rsid w:val="00B74967"/>
    <w:rsid w:val="00B7547C"/>
    <w:rsid w:val="00B76870"/>
    <w:rsid w:val="00B7708D"/>
    <w:rsid w:val="00B77472"/>
    <w:rsid w:val="00B77911"/>
    <w:rsid w:val="00B802BB"/>
    <w:rsid w:val="00B8104A"/>
    <w:rsid w:val="00B818C1"/>
    <w:rsid w:val="00B81E1F"/>
    <w:rsid w:val="00B82B71"/>
    <w:rsid w:val="00B838DF"/>
    <w:rsid w:val="00B84CC8"/>
    <w:rsid w:val="00B869A6"/>
    <w:rsid w:val="00B9300F"/>
    <w:rsid w:val="00B939D5"/>
    <w:rsid w:val="00B93A08"/>
    <w:rsid w:val="00B944D3"/>
    <w:rsid w:val="00B945BE"/>
    <w:rsid w:val="00B96F73"/>
    <w:rsid w:val="00B97629"/>
    <w:rsid w:val="00BA02C4"/>
    <w:rsid w:val="00BA07E6"/>
    <w:rsid w:val="00BA7C1F"/>
    <w:rsid w:val="00BB06E6"/>
    <w:rsid w:val="00BB0BDC"/>
    <w:rsid w:val="00BB1CB7"/>
    <w:rsid w:val="00BB33E2"/>
    <w:rsid w:val="00BB40EC"/>
    <w:rsid w:val="00BB7EA6"/>
    <w:rsid w:val="00BB7F3E"/>
    <w:rsid w:val="00BC02D4"/>
    <w:rsid w:val="00BC0455"/>
    <w:rsid w:val="00BC1B2D"/>
    <w:rsid w:val="00BC302C"/>
    <w:rsid w:val="00BC435F"/>
    <w:rsid w:val="00BC47E0"/>
    <w:rsid w:val="00BC4B37"/>
    <w:rsid w:val="00BC61AD"/>
    <w:rsid w:val="00BC6482"/>
    <w:rsid w:val="00BC65BF"/>
    <w:rsid w:val="00BC6790"/>
    <w:rsid w:val="00BD0C2B"/>
    <w:rsid w:val="00BD188F"/>
    <w:rsid w:val="00BD24C8"/>
    <w:rsid w:val="00BD37E5"/>
    <w:rsid w:val="00BD50AA"/>
    <w:rsid w:val="00BD5155"/>
    <w:rsid w:val="00BD79DE"/>
    <w:rsid w:val="00BE01BF"/>
    <w:rsid w:val="00BE181D"/>
    <w:rsid w:val="00BE2856"/>
    <w:rsid w:val="00BE2B92"/>
    <w:rsid w:val="00BE35E7"/>
    <w:rsid w:val="00BE5316"/>
    <w:rsid w:val="00BE56AE"/>
    <w:rsid w:val="00BE5DA9"/>
    <w:rsid w:val="00BE6680"/>
    <w:rsid w:val="00BF0742"/>
    <w:rsid w:val="00BF0A01"/>
    <w:rsid w:val="00BF1438"/>
    <w:rsid w:val="00BF1643"/>
    <w:rsid w:val="00BF1D77"/>
    <w:rsid w:val="00BF2F20"/>
    <w:rsid w:val="00BF41C5"/>
    <w:rsid w:val="00BF574E"/>
    <w:rsid w:val="00BF6973"/>
    <w:rsid w:val="00BF764A"/>
    <w:rsid w:val="00BF7798"/>
    <w:rsid w:val="00BF7ABF"/>
    <w:rsid w:val="00C00902"/>
    <w:rsid w:val="00C01C94"/>
    <w:rsid w:val="00C04D4A"/>
    <w:rsid w:val="00C05A7B"/>
    <w:rsid w:val="00C05CF3"/>
    <w:rsid w:val="00C06232"/>
    <w:rsid w:val="00C064D9"/>
    <w:rsid w:val="00C1066E"/>
    <w:rsid w:val="00C11B67"/>
    <w:rsid w:val="00C139D1"/>
    <w:rsid w:val="00C14426"/>
    <w:rsid w:val="00C14AF7"/>
    <w:rsid w:val="00C15061"/>
    <w:rsid w:val="00C1665A"/>
    <w:rsid w:val="00C16B84"/>
    <w:rsid w:val="00C17178"/>
    <w:rsid w:val="00C20320"/>
    <w:rsid w:val="00C20610"/>
    <w:rsid w:val="00C20B87"/>
    <w:rsid w:val="00C2147A"/>
    <w:rsid w:val="00C21607"/>
    <w:rsid w:val="00C226BE"/>
    <w:rsid w:val="00C23010"/>
    <w:rsid w:val="00C2363D"/>
    <w:rsid w:val="00C239F4"/>
    <w:rsid w:val="00C24922"/>
    <w:rsid w:val="00C24A2C"/>
    <w:rsid w:val="00C26D3E"/>
    <w:rsid w:val="00C271A2"/>
    <w:rsid w:val="00C274D8"/>
    <w:rsid w:val="00C33BC1"/>
    <w:rsid w:val="00C33FD5"/>
    <w:rsid w:val="00C34FBB"/>
    <w:rsid w:val="00C35035"/>
    <w:rsid w:val="00C35B2F"/>
    <w:rsid w:val="00C35F5A"/>
    <w:rsid w:val="00C37E31"/>
    <w:rsid w:val="00C40408"/>
    <w:rsid w:val="00C405F5"/>
    <w:rsid w:val="00C4211E"/>
    <w:rsid w:val="00C435D3"/>
    <w:rsid w:val="00C44687"/>
    <w:rsid w:val="00C45CDF"/>
    <w:rsid w:val="00C46BBD"/>
    <w:rsid w:val="00C46F98"/>
    <w:rsid w:val="00C470C4"/>
    <w:rsid w:val="00C5045E"/>
    <w:rsid w:val="00C51BB2"/>
    <w:rsid w:val="00C529C6"/>
    <w:rsid w:val="00C529F6"/>
    <w:rsid w:val="00C52C84"/>
    <w:rsid w:val="00C54D92"/>
    <w:rsid w:val="00C54FEB"/>
    <w:rsid w:val="00C55230"/>
    <w:rsid w:val="00C559A4"/>
    <w:rsid w:val="00C60165"/>
    <w:rsid w:val="00C6032F"/>
    <w:rsid w:val="00C62116"/>
    <w:rsid w:val="00C62E00"/>
    <w:rsid w:val="00C64CFF"/>
    <w:rsid w:val="00C65001"/>
    <w:rsid w:val="00C65CD4"/>
    <w:rsid w:val="00C65EE7"/>
    <w:rsid w:val="00C7074D"/>
    <w:rsid w:val="00C720C7"/>
    <w:rsid w:val="00C73755"/>
    <w:rsid w:val="00C73FE4"/>
    <w:rsid w:val="00C75E52"/>
    <w:rsid w:val="00C76070"/>
    <w:rsid w:val="00C762E1"/>
    <w:rsid w:val="00C77521"/>
    <w:rsid w:val="00C813F7"/>
    <w:rsid w:val="00C857B9"/>
    <w:rsid w:val="00C85BFF"/>
    <w:rsid w:val="00C90BB1"/>
    <w:rsid w:val="00C90F25"/>
    <w:rsid w:val="00C913B9"/>
    <w:rsid w:val="00C91BEC"/>
    <w:rsid w:val="00C91C7F"/>
    <w:rsid w:val="00C92E86"/>
    <w:rsid w:val="00C9352E"/>
    <w:rsid w:val="00C95214"/>
    <w:rsid w:val="00C97930"/>
    <w:rsid w:val="00C979D5"/>
    <w:rsid w:val="00CA0F65"/>
    <w:rsid w:val="00CA1BB2"/>
    <w:rsid w:val="00CA38CC"/>
    <w:rsid w:val="00CA4909"/>
    <w:rsid w:val="00CA791F"/>
    <w:rsid w:val="00CA7BCB"/>
    <w:rsid w:val="00CA7D41"/>
    <w:rsid w:val="00CB0301"/>
    <w:rsid w:val="00CB05E2"/>
    <w:rsid w:val="00CB1336"/>
    <w:rsid w:val="00CB1410"/>
    <w:rsid w:val="00CB18C0"/>
    <w:rsid w:val="00CB2895"/>
    <w:rsid w:val="00CB2AE9"/>
    <w:rsid w:val="00CB4E12"/>
    <w:rsid w:val="00CB6071"/>
    <w:rsid w:val="00CB74F0"/>
    <w:rsid w:val="00CC1E9B"/>
    <w:rsid w:val="00CC23C4"/>
    <w:rsid w:val="00CC293A"/>
    <w:rsid w:val="00CC3D86"/>
    <w:rsid w:val="00CC496A"/>
    <w:rsid w:val="00CC6164"/>
    <w:rsid w:val="00CD12F6"/>
    <w:rsid w:val="00CD182F"/>
    <w:rsid w:val="00CD183E"/>
    <w:rsid w:val="00CD1E8F"/>
    <w:rsid w:val="00CD1ECC"/>
    <w:rsid w:val="00CD2153"/>
    <w:rsid w:val="00CD2752"/>
    <w:rsid w:val="00CD285F"/>
    <w:rsid w:val="00CD335C"/>
    <w:rsid w:val="00CD3B06"/>
    <w:rsid w:val="00CD5796"/>
    <w:rsid w:val="00CD62D7"/>
    <w:rsid w:val="00CD7F8A"/>
    <w:rsid w:val="00CE0551"/>
    <w:rsid w:val="00CE0AEE"/>
    <w:rsid w:val="00CE19FA"/>
    <w:rsid w:val="00CE1FBC"/>
    <w:rsid w:val="00CE291F"/>
    <w:rsid w:val="00CE450E"/>
    <w:rsid w:val="00CE7262"/>
    <w:rsid w:val="00CE7274"/>
    <w:rsid w:val="00CF016C"/>
    <w:rsid w:val="00CF0650"/>
    <w:rsid w:val="00CF161E"/>
    <w:rsid w:val="00CF19E4"/>
    <w:rsid w:val="00CF49F3"/>
    <w:rsid w:val="00CF517A"/>
    <w:rsid w:val="00CF5F24"/>
    <w:rsid w:val="00CF7DDD"/>
    <w:rsid w:val="00D003FF"/>
    <w:rsid w:val="00D01FDF"/>
    <w:rsid w:val="00D02093"/>
    <w:rsid w:val="00D04583"/>
    <w:rsid w:val="00D05766"/>
    <w:rsid w:val="00D06451"/>
    <w:rsid w:val="00D07A90"/>
    <w:rsid w:val="00D133DF"/>
    <w:rsid w:val="00D1537F"/>
    <w:rsid w:val="00D158F0"/>
    <w:rsid w:val="00D15BFB"/>
    <w:rsid w:val="00D15FC1"/>
    <w:rsid w:val="00D16138"/>
    <w:rsid w:val="00D17F14"/>
    <w:rsid w:val="00D17F6E"/>
    <w:rsid w:val="00D20E6C"/>
    <w:rsid w:val="00D22140"/>
    <w:rsid w:val="00D22631"/>
    <w:rsid w:val="00D2322B"/>
    <w:rsid w:val="00D23857"/>
    <w:rsid w:val="00D23FA3"/>
    <w:rsid w:val="00D242DE"/>
    <w:rsid w:val="00D2451B"/>
    <w:rsid w:val="00D26666"/>
    <w:rsid w:val="00D26E24"/>
    <w:rsid w:val="00D3480F"/>
    <w:rsid w:val="00D3783E"/>
    <w:rsid w:val="00D40AD3"/>
    <w:rsid w:val="00D40EE3"/>
    <w:rsid w:val="00D43564"/>
    <w:rsid w:val="00D43884"/>
    <w:rsid w:val="00D43D8C"/>
    <w:rsid w:val="00D45C0C"/>
    <w:rsid w:val="00D50872"/>
    <w:rsid w:val="00D5099A"/>
    <w:rsid w:val="00D51BB6"/>
    <w:rsid w:val="00D57741"/>
    <w:rsid w:val="00D57819"/>
    <w:rsid w:val="00D57F16"/>
    <w:rsid w:val="00D60C69"/>
    <w:rsid w:val="00D623C3"/>
    <w:rsid w:val="00D63055"/>
    <w:rsid w:val="00D6323E"/>
    <w:rsid w:val="00D6369E"/>
    <w:rsid w:val="00D638E2"/>
    <w:rsid w:val="00D64049"/>
    <w:rsid w:val="00D6427E"/>
    <w:rsid w:val="00D66331"/>
    <w:rsid w:val="00D66E1D"/>
    <w:rsid w:val="00D67393"/>
    <w:rsid w:val="00D67729"/>
    <w:rsid w:val="00D6778B"/>
    <w:rsid w:val="00D67D0A"/>
    <w:rsid w:val="00D7080C"/>
    <w:rsid w:val="00D7212B"/>
    <w:rsid w:val="00D74B62"/>
    <w:rsid w:val="00D7529D"/>
    <w:rsid w:val="00D756E4"/>
    <w:rsid w:val="00D811C0"/>
    <w:rsid w:val="00D81381"/>
    <w:rsid w:val="00D81E18"/>
    <w:rsid w:val="00D82E6F"/>
    <w:rsid w:val="00D82EC1"/>
    <w:rsid w:val="00D834B7"/>
    <w:rsid w:val="00D839B0"/>
    <w:rsid w:val="00D83C58"/>
    <w:rsid w:val="00D840D9"/>
    <w:rsid w:val="00D8441B"/>
    <w:rsid w:val="00D87214"/>
    <w:rsid w:val="00D8753A"/>
    <w:rsid w:val="00D90582"/>
    <w:rsid w:val="00D90B4B"/>
    <w:rsid w:val="00D90B5A"/>
    <w:rsid w:val="00D91604"/>
    <w:rsid w:val="00D92063"/>
    <w:rsid w:val="00D92E5F"/>
    <w:rsid w:val="00D92E9C"/>
    <w:rsid w:val="00D93295"/>
    <w:rsid w:val="00D93482"/>
    <w:rsid w:val="00D93879"/>
    <w:rsid w:val="00D948A7"/>
    <w:rsid w:val="00D9513D"/>
    <w:rsid w:val="00D9748C"/>
    <w:rsid w:val="00DA0AA3"/>
    <w:rsid w:val="00DA254F"/>
    <w:rsid w:val="00DA3E85"/>
    <w:rsid w:val="00DA5436"/>
    <w:rsid w:val="00DA5549"/>
    <w:rsid w:val="00DA55C5"/>
    <w:rsid w:val="00DA5CB4"/>
    <w:rsid w:val="00DA61C8"/>
    <w:rsid w:val="00DA72C9"/>
    <w:rsid w:val="00DA7CD0"/>
    <w:rsid w:val="00DB098F"/>
    <w:rsid w:val="00DB4421"/>
    <w:rsid w:val="00DB5B1C"/>
    <w:rsid w:val="00DB665B"/>
    <w:rsid w:val="00DB6903"/>
    <w:rsid w:val="00DB6FC0"/>
    <w:rsid w:val="00DB77F0"/>
    <w:rsid w:val="00DC0526"/>
    <w:rsid w:val="00DC0606"/>
    <w:rsid w:val="00DC1510"/>
    <w:rsid w:val="00DC190A"/>
    <w:rsid w:val="00DC4211"/>
    <w:rsid w:val="00DC43FA"/>
    <w:rsid w:val="00DC5992"/>
    <w:rsid w:val="00DC649F"/>
    <w:rsid w:val="00DC709D"/>
    <w:rsid w:val="00DD059D"/>
    <w:rsid w:val="00DD08F6"/>
    <w:rsid w:val="00DD0AC0"/>
    <w:rsid w:val="00DD2242"/>
    <w:rsid w:val="00DD338E"/>
    <w:rsid w:val="00DD37AB"/>
    <w:rsid w:val="00DD3F7C"/>
    <w:rsid w:val="00DD4006"/>
    <w:rsid w:val="00DD4410"/>
    <w:rsid w:val="00DD5945"/>
    <w:rsid w:val="00DD5D8D"/>
    <w:rsid w:val="00DD601F"/>
    <w:rsid w:val="00DE0AD3"/>
    <w:rsid w:val="00DE0C5C"/>
    <w:rsid w:val="00DE0E7E"/>
    <w:rsid w:val="00DE1301"/>
    <w:rsid w:val="00DE1DEF"/>
    <w:rsid w:val="00DE3FA3"/>
    <w:rsid w:val="00DE45DD"/>
    <w:rsid w:val="00DE4D05"/>
    <w:rsid w:val="00DE6BBD"/>
    <w:rsid w:val="00DE75E5"/>
    <w:rsid w:val="00DE7EFB"/>
    <w:rsid w:val="00DF0027"/>
    <w:rsid w:val="00DF289E"/>
    <w:rsid w:val="00DF3930"/>
    <w:rsid w:val="00DF4949"/>
    <w:rsid w:val="00DF4B9D"/>
    <w:rsid w:val="00DF4C41"/>
    <w:rsid w:val="00DF4E95"/>
    <w:rsid w:val="00DF59BE"/>
    <w:rsid w:val="00DF7043"/>
    <w:rsid w:val="00DF74A3"/>
    <w:rsid w:val="00DF75E5"/>
    <w:rsid w:val="00DF7A5E"/>
    <w:rsid w:val="00E0128E"/>
    <w:rsid w:val="00E0129F"/>
    <w:rsid w:val="00E018EA"/>
    <w:rsid w:val="00E031CA"/>
    <w:rsid w:val="00E03380"/>
    <w:rsid w:val="00E033B5"/>
    <w:rsid w:val="00E041D3"/>
    <w:rsid w:val="00E044B6"/>
    <w:rsid w:val="00E04716"/>
    <w:rsid w:val="00E0490D"/>
    <w:rsid w:val="00E051BD"/>
    <w:rsid w:val="00E0658D"/>
    <w:rsid w:val="00E06FE8"/>
    <w:rsid w:val="00E1029A"/>
    <w:rsid w:val="00E10757"/>
    <w:rsid w:val="00E1260C"/>
    <w:rsid w:val="00E17F8F"/>
    <w:rsid w:val="00E210AE"/>
    <w:rsid w:val="00E24148"/>
    <w:rsid w:val="00E24552"/>
    <w:rsid w:val="00E24959"/>
    <w:rsid w:val="00E25039"/>
    <w:rsid w:val="00E27397"/>
    <w:rsid w:val="00E27C72"/>
    <w:rsid w:val="00E302A1"/>
    <w:rsid w:val="00E31465"/>
    <w:rsid w:val="00E31706"/>
    <w:rsid w:val="00E31B8B"/>
    <w:rsid w:val="00E32AAE"/>
    <w:rsid w:val="00E32D11"/>
    <w:rsid w:val="00E33446"/>
    <w:rsid w:val="00E33C5B"/>
    <w:rsid w:val="00E3606A"/>
    <w:rsid w:val="00E36362"/>
    <w:rsid w:val="00E36E4E"/>
    <w:rsid w:val="00E37317"/>
    <w:rsid w:val="00E3777B"/>
    <w:rsid w:val="00E41C98"/>
    <w:rsid w:val="00E42D14"/>
    <w:rsid w:val="00E4453A"/>
    <w:rsid w:val="00E5097C"/>
    <w:rsid w:val="00E5158F"/>
    <w:rsid w:val="00E51DE3"/>
    <w:rsid w:val="00E52852"/>
    <w:rsid w:val="00E52A73"/>
    <w:rsid w:val="00E54700"/>
    <w:rsid w:val="00E54797"/>
    <w:rsid w:val="00E54DA8"/>
    <w:rsid w:val="00E5699F"/>
    <w:rsid w:val="00E57C6A"/>
    <w:rsid w:val="00E60DCA"/>
    <w:rsid w:val="00E61D95"/>
    <w:rsid w:val="00E62510"/>
    <w:rsid w:val="00E628E7"/>
    <w:rsid w:val="00E632BA"/>
    <w:rsid w:val="00E65514"/>
    <w:rsid w:val="00E658A0"/>
    <w:rsid w:val="00E667D3"/>
    <w:rsid w:val="00E71DCF"/>
    <w:rsid w:val="00E751FD"/>
    <w:rsid w:val="00E7579E"/>
    <w:rsid w:val="00E77318"/>
    <w:rsid w:val="00E804D9"/>
    <w:rsid w:val="00E806E4"/>
    <w:rsid w:val="00E8130D"/>
    <w:rsid w:val="00E84B2B"/>
    <w:rsid w:val="00E858C7"/>
    <w:rsid w:val="00E8628C"/>
    <w:rsid w:val="00E875DB"/>
    <w:rsid w:val="00E90769"/>
    <w:rsid w:val="00E909FB"/>
    <w:rsid w:val="00E90B9D"/>
    <w:rsid w:val="00E90E61"/>
    <w:rsid w:val="00E92775"/>
    <w:rsid w:val="00E92BB1"/>
    <w:rsid w:val="00E935BC"/>
    <w:rsid w:val="00E9637A"/>
    <w:rsid w:val="00E9662C"/>
    <w:rsid w:val="00E96EA9"/>
    <w:rsid w:val="00E96FB2"/>
    <w:rsid w:val="00E97685"/>
    <w:rsid w:val="00E978B6"/>
    <w:rsid w:val="00E97FF6"/>
    <w:rsid w:val="00EA2701"/>
    <w:rsid w:val="00EA2F7F"/>
    <w:rsid w:val="00EA3F05"/>
    <w:rsid w:val="00EA4416"/>
    <w:rsid w:val="00EA4B4E"/>
    <w:rsid w:val="00EA50D3"/>
    <w:rsid w:val="00EA5C2F"/>
    <w:rsid w:val="00EA5C75"/>
    <w:rsid w:val="00EB0A8E"/>
    <w:rsid w:val="00EB0DD4"/>
    <w:rsid w:val="00EB132B"/>
    <w:rsid w:val="00EB1400"/>
    <w:rsid w:val="00EB183D"/>
    <w:rsid w:val="00EB2B9E"/>
    <w:rsid w:val="00EB32A6"/>
    <w:rsid w:val="00EB4543"/>
    <w:rsid w:val="00EB4D40"/>
    <w:rsid w:val="00EB7C49"/>
    <w:rsid w:val="00EC0A45"/>
    <w:rsid w:val="00EC1807"/>
    <w:rsid w:val="00EC1902"/>
    <w:rsid w:val="00EC1C16"/>
    <w:rsid w:val="00EC25D0"/>
    <w:rsid w:val="00EC36C2"/>
    <w:rsid w:val="00EC489C"/>
    <w:rsid w:val="00EC55C2"/>
    <w:rsid w:val="00EC5BF2"/>
    <w:rsid w:val="00EC613B"/>
    <w:rsid w:val="00EC6251"/>
    <w:rsid w:val="00EC7546"/>
    <w:rsid w:val="00EC75CA"/>
    <w:rsid w:val="00EC7937"/>
    <w:rsid w:val="00ED110B"/>
    <w:rsid w:val="00ED3369"/>
    <w:rsid w:val="00ED385D"/>
    <w:rsid w:val="00ED3EBE"/>
    <w:rsid w:val="00ED5891"/>
    <w:rsid w:val="00ED60E2"/>
    <w:rsid w:val="00ED6E6C"/>
    <w:rsid w:val="00ED6FAB"/>
    <w:rsid w:val="00EE017E"/>
    <w:rsid w:val="00EE09C9"/>
    <w:rsid w:val="00EE0ACF"/>
    <w:rsid w:val="00EE0B3C"/>
    <w:rsid w:val="00EE13D0"/>
    <w:rsid w:val="00EE256B"/>
    <w:rsid w:val="00EE2E69"/>
    <w:rsid w:val="00EE3345"/>
    <w:rsid w:val="00EE3D9B"/>
    <w:rsid w:val="00EE44D9"/>
    <w:rsid w:val="00EE5771"/>
    <w:rsid w:val="00EE5A68"/>
    <w:rsid w:val="00EE7334"/>
    <w:rsid w:val="00EE751F"/>
    <w:rsid w:val="00EF0381"/>
    <w:rsid w:val="00EF114A"/>
    <w:rsid w:val="00EF2404"/>
    <w:rsid w:val="00EF26AE"/>
    <w:rsid w:val="00EF31ED"/>
    <w:rsid w:val="00EF39FA"/>
    <w:rsid w:val="00EF44E2"/>
    <w:rsid w:val="00EF5639"/>
    <w:rsid w:val="00F00810"/>
    <w:rsid w:val="00F0138E"/>
    <w:rsid w:val="00F03C32"/>
    <w:rsid w:val="00F043D5"/>
    <w:rsid w:val="00F0728E"/>
    <w:rsid w:val="00F102AE"/>
    <w:rsid w:val="00F11E81"/>
    <w:rsid w:val="00F12362"/>
    <w:rsid w:val="00F13174"/>
    <w:rsid w:val="00F16C8B"/>
    <w:rsid w:val="00F178B2"/>
    <w:rsid w:val="00F21205"/>
    <w:rsid w:val="00F219CE"/>
    <w:rsid w:val="00F22045"/>
    <w:rsid w:val="00F231E6"/>
    <w:rsid w:val="00F238DF"/>
    <w:rsid w:val="00F24230"/>
    <w:rsid w:val="00F24A77"/>
    <w:rsid w:val="00F26432"/>
    <w:rsid w:val="00F26E83"/>
    <w:rsid w:val="00F30510"/>
    <w:rsid w:val="00F308E9"/>
    <w:rsid w:val="00F3105A"/>
    <w:rsid w:val="00F31F02"/>
    <w:rsid w:val="00F33653"/>
    <w:rsid w:val="00F34574"/>
    <w:rsid w:val="00F3495B"/>
    <w:rsid w:val="00F35242"/>
    <w:rsid w:val="00F35293"/>
    <w:rsid w:val="00F35D5D"/>
    <w:rsid w:val="00F40428"/>
    <w:rsid w:val="00F40E2E"/>
    <w:rsid w:val="00F423DA"/>
    <w:rsid w:val="00F4275D"/>
    <w:rsid w:val="00F42BE7"/>
    <w:rsid w:val="00F42C01"/>
    <w:rsid w:val="00F474B0"/>
    <w:rsid w:val="00F4764B"/>
    <w:rsid w:val="00F51DF7"/>
    <w:rsid w:val="00F51E4E"/>
    <w:rsid w:val="00F53574"/>
    <w:rsid w:val="00F5438C"/>
    <w:rsid w:val="00F54CF2"/>
    <w:rsid w:val="00F55632"/>
    <w:rsid w:val="00F563D4"/>
    <w:rsid w:val="00F563E0"/>
    <w:rsid w:val="00F570F1"/>
    <w:rsid w:val="00F579AA"/>
    <w:rsid w:val="00F609A5"/>
    <w:rsid w:val="00F60AA1"/>
    <w:rsid w:val="00F60B4D"/>
    <w:rsid w:val="00F624B2"/>
    <w:rsid w:val="00F63766"/>
    <w:rsid w:val="00F645A9"/>
    <w:rsid w:val="00F64AE1"/>
    <w:rsid w:val="00F6505A"/>
    <w:rsid w:val="00F6515D"/>
    <w:rsid w:val="00F66064"/>
    <w:rsid w:val="00F66C64"/>
    <w:rsid w:val="00F66FAD"/>
    <w:rsid w:val="00F734B6"/>
    <w:rsid w:val="00F75CCD"/>
    <w:rsid w:val="00F763CA"/>
    <w:rsid w:val="00F80996"/>
    <w:rsid w:val="00F80AAC"/>
    <w:rsid w:val="00F80ECE"/>
    <w:rsid w:val="00F828B4"/>
    <w:rsid w:val="00F82F79"/>
    <w:rsid w:val="00F84AA8"/>
    <w:rsid w:val="00F85039"/>
    <w:rsid w:val="00F85100"/>
    <w:rsid w:val="00F87417"/>
    <w:rsid w:val="00F9086B"/>
    <w:rsid w:val="00F90F21"/>
    <w:rsid w:val="00F92762"/>
    <w:rsid w:val="00F9484C"/>
    <w:rsid w:val="00F94D9F"/>
    <w:rsid w:val="00F95670"/>
    <w:rsid w:val="00F95CEB"/>
    <w:rsid w:val="00F96A47"/>
    <w:rsid w:val="00F96F81"/>
    <w:rsid w:val="00F96F92"/>
    <w:rsid w:val="00F97521"/>
    <w:rsid w:val="00FA0EF3"/>
    <w:rsid w:val="00FA1672"/>
    <w:rsid w:val="00FA35F2"/>
    <w:rsid w:val="00FA452B"/>
    <w:rsid w:val="00FA4CBE"/>
    <w:rsid w:val="00FA5318"/>
    <w:rsid w:val="00FA7873"/>
    <w:rsid w:val="00FA7ED7"/>
    <w:rsid w:val="00FB0D85"/>
    <w:rsid w:val="00FB0DBD"/>
    <w:rsid w:val="00FB3009"/>
    <w:rsid w:val="00FB33ED"/>
    <w:rsid w:val="00FB3936"/>
    <w:rsid w:val="00FB4971"/>
    <w:rsid w:val="00FB54C8"/>
    <w:rsid w:val="00FB5CA7"/>
    <w:rsid w:val="00FC026E"/>
    <w:rsid w:val="00FC1AD0"/>
    <w:rsid w:val="00FC1C7D"/>
    <w:rsid w:val="00FC36BF"/>
    <w:rsid w:val="00FC4117"/>
    <w:rsid w:val="00FC6A4A"/>
    <w:rsid w:val="00FC708B"/>
    <w:rsid w:val="00FD0AB8"/>
    <w:rsid w:val="00FD0C5E"/>
    <w:rsid w:val="00FD2326"/>
    <w:rsid w:val="00FD4A8C"/>
    <w:rsid w:val="00FD59E6"/>
    <w:rsid w:val="00FD5E6B"/>
    <w:rsid w:val="00FD5EE6"/>
    <w:rsid w:val="00FD5EFA"/>
    <w:rsid w:val="00FD71DA"/>
    <w:rsid w:val="00FE18BA"/>
    <w:rsid w:val="00FE2577"/>
    <w:rsid w:val="00FE3764"/>
    <w:rsid w:val="00FE482D"/>
    <w:rsid w:val="00FE4F7E"/>
    <w:rsid w:val="00FE5265"/>
    <w:rsid w:val="00FE5C3D"/>
    <w:rsid w:val="00FE7B8A"/>
    <w:rsid w:val="00FF12C5"/>
    <w:rsid w:val="00FF1547"/>
    <w:rsid w:val="00FF1678"/>
    <w:rsid w:val="00FF1F49"/>
    <w:rsid w:val="00FF29F1"/>
    <w:rsid w:val="00FF2B00"/>
    <w:rsid w:val="00FF42C6"/>
    <w:rsid w:val="00FF50C9"/>
    <w:rsid w:val="00FF61B8"/>
    <w:rsid w:val="00FF6216"/>
    <w:rsid w:val="00FF75B6"/>
    <w:rsid w:val="00FF7640"/>
    <w:rsid w:val="00FF7B6D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ru v:ext="edit" colors="#dc2b5a,#ca7300,#fe9100,#ffb149,#ffcc89,#e08000,#fe8f00,#ffd8a3"/>
    </o:shapedefaults>
    <o:shapelayout v:ext="edit">
      <o:idmap v:ext="edit" data="1"/>
    </o:shapelayout>
  </w:shapeDefaults>
  <w:decimalSymbol w:val=","/>
  <w:listSeparator w:val=";"/>
  <w14:docId w14:val="544386FC"/>
  <w15:chartTrackingRefBased/>
  <w15:docId w15:val="{A22169B4-9BF5-4FEB-8677-EEFF8D9A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semiHidden="1" w:unhideWhenUsed="1"/>
    <w:lsdException w:name="List 2" w:semiHidden="1"/>
    <w:lsdException w:name="List 3" w:semiHidden="1"/>
    <w:lsdException w:name="List Number 2" w:semiHidden="1" w:unhideWhenUsed="1"/>
    <w:lsdException w:name="List Number 3" w:semiHidden="1" w:unhideWhenUsed="1"/>
    <w:lsdException w:name="Default Paragraph Font" w:uiPriority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E75E5"/>
    <w:pPr>
      <w:keepLines/>
      <w:spacing w:after="170" w:line="260" w:lineRule="atLeast"/>
      <w:ind w:left="1134"/>
      <w:jc w:val="both"/>
    </w:pPr>
    <w:rPr>
      <w:rFonts w:ascii="Arial" w:hAnsi="Arial"/>
      <w:sz w:val="21"/>
      <w:szCs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9C33DC"/>
    <w:pPr>
      <w:keepNext/>
      <w:numPr>
        <w:numId w:val="35"/>
      </w:numPr>
      <w:spacing w:before="800" w:after="400" w:line="400" w:lineRule="exact"/>
      <w:jc w:val="left"/>
      <w:outlineLvl w:val="0"/>
    </w:pPr>
    <w:rPr>
      <w:rFonts w:cs="Arial"/>
      <w:bCs/>
      <w:caps/>
      <w:color w:val="00AAFF"/>
      <w:kern w:val="32"/>
      <w:sz w:val="36"/>
      <w:szCs w:val="36"/>
    </w:rPr>
  </w:style>
  <w:style w:type="paragraph" w:styleId="Nadpis2">
    <w:name w:val="heading 2"/>
    <w:basedOn w:val="Normln"/>
    <w:next w:val="Normln"/>
    <w:qFormat/>
    <w:rsid w:val="00F42BE7"/>
    <w:pPr>
      <w:keepNext/>
      <w:numPr>
        <w:ilvl w:val="1"/>
        <w:numId w:val="35"/>
      </w:numPr>
      <w:spacing w:before="600" w:after="300" w:line="320" w:lineRule="exact"/>
      <w:jc w:val="left"/>
      <w:outlineLvl w:val="1"/>
    </w:pPr>
    <w:rPr>
      <w:rFonts w:cs="Arial"/>
      <w:b/>
      <w:bCs/>
      <w:iCs/>
      <w:noProof/>
      <w:color w:val="998F86"/>
      <w:sz w:val="32"/>
      <w:szCs w:val="21"/>
    </w:rPr>
  </w:style>
  <w:style w:type="paragraph" w:styleId="Nadpis3">
    <w:name w:val="heading 3"/>
    <w:basedOn w:val="Normln"/>
    <w:next w:val="Normln"/>
    <w:qFormat/>
    <w:rsid w:val="00FE3764"/>
    <w:pPr>
      <w:keepNext/>
      <w:numPr>
        <w:ilvl w:val="2"/>
        <w:numId w:val="35"/>
      </w:numPr>
      <w:spacing w:before="400" w:after="160" w:line="240" w:lineRule="auto"/>
      <w:jc w:val="left"/>
      <w:outlineLvl w:val="2"/>
    </w:pPr>
    <w:rPr>
      <w:rFonts w:cs="Arial"/>
      <w:bCs/>
      <w:sz w:val="28"/>
      <w:szCs w:val="22"/>
    </w:rPr>
  </w:style>
  <w:style w:type="paragraph" w:styleId="Nadpis4">
    <w:name w:val="heading 4"/>
    <w:basedOn w:val="Normln"/>
    <w:next w:val="Normln"/>
    <w:qFormat/>
    <w:rsid w:val="00F42BE7"/>
    <w:pPr>
      <w:keepNext/>
      <w:numPr>
        <w:ilvl w:val="3"/>
        <w:numId w:val="35"/>
      </w:numPr>
      <w:spacing w:before="400" w:after="160" w:line="240" w:lineRule="exact"/>
      <w:jc w:val="left"/>
      <w:outlineLvl w:val="3"/>
    </w:pPr>
    <w:rPr>
      <w:bCs/>
      <w:smallCaps/>
      <w:color w:val="00B0F0"/>
      <w:szCs w:val="17"/>
    </w:rPr>
  </w:style>
  <w:style w:type="paragraph" w:styleId="Nadpis5">
    <w:name w:val="heading 5"/>
    <w:basedOn w:val="Normln"/>
    <w:next w:val="Normln"/>
    <w:link w:val="Nadpis5Char"/>
    <w:qFormat/>
    <w:rsid w:val="00FE3764"/>
    <w:pPr>
      <w:keepNext/>
      <w:numPr>
        <w:ilvl w:val="4"/>
        <w:numId w:val="35"/>
      </w:numPr>
      <w:spacing w:before="200" w:after="100" w:line="220" w:lineRule="exact"/>
      <w:jc w:val="left"/>
      <w:outlineLvl w:val="4"/>
    </w:pPr>
    <w:rPr>
      <w:b/>
      <w:bCs/>
      <w:iCs/>
      <w:szCs w:val="18"/>
    </w:rPr>
  </w:style>
  <w:style w:type="paragraph" w:styleId="Nadpis6">
    <w:name w:val="heading 6"/>
    <w:basedOn w:val="Normln"/>
    <w:next w:val="Normln"/>
    <w:semiHidden/>
    <w:qFormat/>
    <w:rsid w:val="00CD183E"/>
    <w:pPr>
      <w:numPr>
        <w:ilvl w:val="5"/>
        <w:numId w:val="25"/>
      </w:numPr>
      <w:outlineLvl w:val="5"/>
    </w:pPr>
  </w:style>
  <w:style w:type="paragraph" w:styleId="Nadpis7">
    <w:name w:val="heading 7"/>
    <w:basedOn w:val="Normln"/>
    <w:next w:val="Normln"/>
    <w:link w:val="Nadpis7Char"/>
    <w:semiHidden/>
    <w:rsid w:val="00CD183E"/>
    <w:pPr>
      <w:numPr>
        <w:ilvl w:val="6"/>
        <w:numId w:val="25"/>
      </w:numPr>
      <w:spacing w:before="240" w:after="60"/>
      <w:outlineLvl w:val="6"/>
    </w:pPr>
  </w:style>
  <w:style w:type="paragraph" w:styleId="Nadpis8">
    <w:name w:val="heading 8"/>
    <w:basedOn w:val="Normln"/>
    <w:next w:val="Normln"/>
    <w:semiHidden/>
    <w:rsid w:val="00CD183E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semiHidden/>
    <w:rsid w:val="00CD183E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General">
    <w:name w:val="Heading General"/>
    <w:basedOn w:val="Normln"/>
    <w:next w:val="Titlechapter"/>
    <w:rsid w:val="00CD183E"/>
    <w:pPr>
      <w:spacing w:after="2300" w:line="200" w:lineRule="exact"/>
      <w:ind w:left="0"/>
      <w:jc w:val="left"/>
    </w:pPr>
    <w:rPr>
      <w:color w:val="998F86"/>
      <w:sz w:val="18"/>
      <w:szCs w:val="36"/>
      <w:lang w:val="fr-BE"/>
    </w:rPr>
  </w:style>
  <w:style w:type="paragraph" w:customStyle="1" w:styleId="Titlechapter">
    <w:name w:val="Titlechapter"/>
    <w:basedOn w:val="Normln"/>
    <w:next w:val="Normln"/>
    <w:rsid w:val="00CD183E"/>
    <w:pPr>
      <w:spacing w:line="440" w:lineRule="exact"/>
      <w:ind w:left="0"/>
    </w:pPr>
    <w:rPr>
      <w:caps/>
      <w:color w:val="00AAFF"/>
      <w:sz w:val="40"/>
      <w:szCs w:val="40"/>
    </w:rPr>
  </w:style>
  <w:style w:type="paragraph" w:customStyle="1" w:styleId="tocpage">
    <w:name w:val="toc page"/>
    <w:basedOn w:val="Titlechapter"/>
    <w:next w:val="Normln"/>
    <w:rsid w:val="00CD183E"/>
    <w:pPr>
      <w:jc w:val="right"/>
    </w:pPr>
    <w:rPr>
      <w:b/>
      <w:sz w:val="20"/>
    </w:rPr>
  </w:style>
  <w:style w:type="paragraph" w:styleId="Obsah1">
    <w:name w:val="toc 1"/>
    <w:basedOn w:val="Normln"/>
    <w:next w:val="Normln"/>
    <w:uiPriority w:val="39"/>
    <w:rsid w:val="00CD183E"/>
    <w:pPr>
      <w:tabs>
        <w:tab w:val="right" w:leader="dot" w:pos="8533"/>
      </w:tabs>
      <w:spacing w:before="320" w:after="120" w:line="220" w:lineRule="exact"/>
      <w:ind w:left="340" w:right="822" w:hanging="340"/>
      <w:jc w:val="left"/>
    </w:pPr>
    <w:rPr>
      <w:caps/>
      <w:color w:val="1C2691"/>
      <w:sz w:val="20"/>
      <w:szCs w:val="18"/>
    </w:rPr>
  </w:style>
  <w:style w:type="paragraph" w:styleId="Obsah2">
    <w:name w:val="toc 2"/>
    <w:basedOn w:val="Normln"/>
    <w:next w:val="Normln"/>
    <w:uiPriority w:val="39"/>
    <w:rsid w:val="00CD183E"/>
    <w:pPr>
      <w:tabs>
        <w:tab w:val="right" w:leader="dot" w:pos="8533"/>
      </w:tabs>
      <w:spacing w:before="280" w:after="160" w:line="220" w:lineRule="exact"/>
      <w:ind w:left="992" w:hanging="652"/>
      <w:jc w:val="left"/>
    </w:pPr>
    <w:rPr>
      <w:b/>
      <w:color w:val="998F86"/>
      <w:sz w:val="20"/>
      <w:szCs w:val="18"/>
    </w:rPr>
  </w:style>
  <w:style w:type="paragraph" w:styleId="Obsah3">
    <w:name w:val="toc 3"/>
    <w:basedOn w:val="Normln"/>
    <w:next w:val="Normln"/>
    <w:uiPriority w:val="39"/>
    <w:rsid w:val="00CD183E"/>
    <w:pPr>
      <w:tabs>
        <w:tab w:val="right" w:leader="dot" w:pos="8533"/>
      </w:tabs>
      <w:spacing w:before="100" w:after="80" w:line="200" w:lineRule="exact"/>
      <w:ind w:left="1701" w:hanging="709"/>
      <w:jc w:val="left"/>
    </w:pPr>
    <w:rPr>
      <w:sz w:val="20"/>
      <w:szCs w:val="20"/>
    </w:rPr>
  </w:style>
  <w:style w:type="character" w:styleId="Hypertextovodkaz">
    <w:name w:val="Hyperlink"/>
    <w:uiPriority w:val="99"/>
    <w:rsid w:val="00CD183E"/>
    <w:rPr>
      <w:rFonts w:ascii="Arial" w:hAnsi="Arial"/>
      <w:color w:val="1C2691"/>
      <w:sz w:val="20"/>
      <w:u w:val="single"/>
    </w:rPr>
  </w:style>
  <w:style w:type="paragraph" w:customStyle="1" w:styleId="Normal1">
    <w:name w:val="Normal 1"/>
    <w:basedOn w:val="Normln"/>
    <w:link w:val="Normal1Char"/>
    <w:rsid w:val="00CD183E"/>
    <w:pPr>
      <w:ind w:left="1418"/>
    </w:pPr>
  </w:style>
  <w:style w:type="paragraph" w:customStyle="1" w:styleId="Normal2">
    <w:name w:val="Normal 2"/>
    <w:basedOn w:val="Normln"/>
    <w:rsid w:val="00FE3764"/>
    <w:pPr>
      <w:ind w:left="1701"/>
    </w:pPr>
  </w:style>
  <w:style w:type="paragraph" w:styleId="Zhlav">
    <w:name w:val="header"/>
    <w:basedOn w:val="Normln"/>
    <w:rsid w:val="00CD183E"/>
    <w:pPr>
      <w:tabs>
        <w:tab w:val="center" w:pos="4320"/>
        <w:tab w:val="right" w:pos="8640"/>
      </w:tabs>
      <w:ind w:left="0"/>
      <w:jc w:val="center"/>
    </w:pPr>
    <w:rPr>
      <w:sz w:val="18"/>
      <w:szCs w:val="18"/>
    </w:rPr>
  </w:style>
  <w:style w:type="paragraph" w:customStyle="1" w:styleId="Normal3">
    <w:name w:val="Normal 3"/>
    <w:basedOn w:val="Normln"/>
    <w:rsid w:val="00CD183E"/>
    <w:pPr>
      <w:ind w:left="1985"/>
    </w:pPr>
  </w:style>
  <w:style w:type="numbering" w:customStyle="1" w:styleId="ListBullet1">
    <w:name w:val="List Bullet1"/>
    <w:rsid w:val="00CD183E"/>
    <w:pPr>
      <w:numPr>
        <w:numId w:val="4"/>
      </w:numPr>
    </w:pPr>
  </w:style>
  <w:style w:type="paragraph" w:styleId="Zpat">
    <w:name w:val="footer"/>
    <w:basedOn w:val="Normln"/>
    <w:link w:val="ZpatChar"/>
    <w:rsid w:val="00CD183E"/>
    <w:pPr>
      <w:tabs>
        <w:tab w:val="right" w:pos="9072"/>
      </w:tabs>
      <w:spacing w:line="240" w:lineRule="auto"/>
      <w:ind w:left="-1418" w:right="-851"/>
      <w:jc w:val="right"/>
    </w:pPr>
    <w:rPr>
      <w:sz w:val="12"/>
      <w:szCs w:val="12"/>
    </w:rPr>
  </w:style>
  <w:style w:type="paragraph" w:customStyle="1" w:styleId="ListTE">
    <w:name w:val="List TE"/>
    <w:basedOn w:val="Normln"/>
    <w:link w:val="ListTEChar"/>
    <w:qFormat/>
    <w:rsid w:val="00CD183E"/>
    <w:pPr>
      <w:numPr>
        <w:numId w:val="9"/>
      </w:numPr>
      <w:spacing w:after="40"/>
    </w:pPr>
  </w:style>
  <w:style w:type="character" w:customStyle="1" w:styleId="Nadpis5Char">
    <w:name w:val="Nadpis 5 Char"/>
    <w:link w:val="Nadpis5"/>
    <w:rsid w:val="00FE3764"/>
    <w:rPr>
      <w:rFonts w:ascii="Arial" w:hAnsi="Arial"/>
      <w:b/>
      <w:bCs/>
      <w:iCs/>
      <w:sz w:val="21"/>
      <w:szCs w:val="18"/>
      <w:lang w:eastAsia="en-US"/>
    </w:rPr>
  </w:style>
  <w:style w:type="paragraph" w:styleId="Titulek">
    <w:name w:val="caption"/>
    <w:basedOn w:val="Normln"/>
    <w:next w:val="Normln"/>
    <w:rsid w:val="00CD183E"/>
    <w:rPr>
      <w:bCs/>
      <w:szCs w:val="20"/>
    </w:rPr>
  </w:style>
  <w:style w:type="paragraph" w:styleId="Textpoznpodarou">
    <w:name w:val="footnote text"/>
    <w:basedOn w:val="Normln"/>
    <w:rsid w:val="00CD183E"/>
    <w:pPr>
      <w:spacing w:line="200" w:lineRule="exact"/>
      <w:ind w:hanging="833"/>
    </w:pPr>
    <w:rPr>
      <w:color w:val="787878"/>
      <w:sz w:val="16"/>
      <w:szCs w:val="16"/>
    </w:rPr>
  </w:style>
  <w:style w:type="character" w:styleId="Znakapoznpodarou">
    <w:name w:val="footnote reference"/>
    <w:rsid w:val="00CD183E"/>
    <w:rPr>
      <w:rFonts w:ascii="Arial" w:hAnsi="Arial"/>
      <w:color w:val="1C2691"/>
      <w:sz w:val="18"/>
      <w:szCs w:val="18"/>
      <w:vertAlign w:val="superscript"/>
    </w:rPr>
  </w:style>
  <w:style w:type="paragraph" w:customStyle="1" w:styleId="Normal4">
    <w:name w:val="Normal 4"/>
    <w:basedOn w:val="Normal3"/>
    <w:rsid w:val="00CD183E"/>
    <w:pPr>
      <w:ind w:left="2268"/>
    </w:pPr>
  </w:style>
  <w:style w:type="paragraph" w:customStyle="1" w:styleId="TableNormal1">
    <w:name w:val="Table Normal1"/>
    <w:basedOn w:val="Normln"/>
    <w:qFormat/>
    <w:rsid w:val="00CD183E"/>
    <w:pPr>
      <w:spacing w:before="120" w:after="120" w:line="170" w:lineRule="exact"/>
      <w:ind w:left="0"/>
      <w:jc w:val="left"/>
    </w:pPr>
    <w:rPr>
      <w:sz w:val="16"/>
    </w:rPr>
  </w:style>
  <w:style w:type="paragraph" w:styleId="Obsah6">
    <w:name w:val="toc 6"/>
    <w:basedOn w:val="Normln"/>
    <w:next w:val="Normln"/>
    <w:autoRedefine/>
    <w:semiHidden/>
    <w:rsid w:val="00CD183E"/>
    <w:pPr>
      <w:ind w:left="1200"/>
      <w:jc w:val="left"/>
    </w:pPr>
  </w:style>
  <w:style w:type="paragraph" w:styleId="Obsah4">
    <w:name w:val="toc 4"/>
    <w:basedOn w:val="Normln"/>
    <w:next w:val="Normln"/>
    <w:semiHidden/>
    <w:rsid w:val="00CD183E"/>
    <w:pPr>
      <w:tabs>
        <w:tab w:val="right" w:leader="dot" w:pos="8533"/>
      </w:tabs>
      <w:spacing w:after="120"/>
      <w:ind w:left="2552" w:hanging="851"/>
      <w:jc w:val="left"/>
    </w:pPr>
    <w:rPr>
      <w:sz w:val="20"/>
    </w:rPr>
  </w:style>
  <w:style w:type="paragraph" w:styleId="Obsah5">
    <w:name w:val="toc 5"/>
    <w:basedOn w:val="Normln"/>
    <w:next w:val="Normln"/>
    <w:autoRedefine/>
    <w:semiHidden/>
    <w:rsid w:val="00CD183E"/>
    <w:pPr>
      <w:tabs>
        <w:tab w:val="right" w:leader="dot" w:pos="8533"/>
      </w:tabs>
      <w:ind w:left="3544" w:hanging="992"/>
      <w:jc w:val="left"/>
    </w:pPr>
    <w:rPr>
      <w:sz w:val="20"/>
    </w:rPr>
  </w:style>
  <w:style w:type="paragraph" w:styleId="Obsah7">
    <w:name w:val="toc 7"/>
    <w:basedOn w:val="Normln"/>
    <w:next w:val="Normln"/>
    <w:autoRedefine/>
    <w:semiHidden/>
    <w:rsid w:val="00CD183E"/>
    <w:pPr>
      <w:ind w:left="1440"/>
      <w:jc w:val="left"/>
    </w:pPr>
  </w:style>
  <w:style w:type="paragraph" w:styleId="Obsah8">
    <w:name w:val="toc 8"/>
    <w:basedOn w:val="Normln"/>
    <w:next w:val="Normln"/>
    <w:autoRedefine/>
    <w:semiHidden/>
    <w:rsid w:val="00CD183E"/>
    <w:pPr>
      <w:ind w:left="1680"/>
      <w:jc w:val="left"/>
    </w:pPr>
  </w:style>
  <w:style w:type="paragraph" w:styleId="Obsah9">
    <w:name w:val="toc 9"/>
    <w:basedOn w:val="Normln"/>
    <w:next w:val="Normln"/>
    <w:autoRedefine/>
    <w:semiHidden/>
    <w:rsid w:val="00CD183E"/>
    <w:pPr>
      <w:ind w:left="1920"/>
    </w:pPr>
  </w:style>
  <w:style w:type="paragraph" w:styleId="Textbubliny">
    <w:name w:val="Balloon Text"/>
    <w:basedOn w:val="Normln"/>
    <w:semiHidden/>
    <w:rsid w:val="00CD183E"/>
    <w:rPr>
      <w:rFonts w:ascii="Tahoma" w:hAnsi="Tahoma" w:cs="Tahoma"/>
      <w:sz w:val="16"/>
      <w:szCs w:val="16"/>
    </w:rPr>
  </w:style>
  <w:style w:type="table" w:customStyle="1" w:styleId="Table">
    <w:name w:val="Table"/>
    <w:basedOn w:val="Normlntabulka"/>
    <w:rsid w:val="00CD183E"/>
    <w:rPr>
      <w:rFonts w:ascii="Arial" w:hAnsi="Arial"/>
      <w:sz w:val="14"/>
    </w:rPr>
    <w:tblPr>
      <w:tblBorders>
        <w:bottom w:val="dotted" w:sz="4" w:space="0" w:color="787878"/>
        <w:insideH w:val="dotted" w:sz="4" w:space="0" w:color="787878"/>
      </w:tblBorders>
    </w:tblPr>
  </w:style>
  <w:style w:type="paragraph" w:customStyle="1" w:styleId="Titletable">
    <w:name w:val="Title table"/>
    <w:basedOn w:val="Normln"/>
    <w:next w:val="Titlecolumntable"/>
    <w:qFormat/>
    <w:rsid w:val="00CD183E"/>
    <w:pPr>
      <w:tabs>
        <w:tab w:val="right" w:leader="dot" w:pos="9581"/>
      </w:tabs>
      <w:spacing w:before="340" w:after="340" w:line="220" w:lineRule="exact"/>
      <w:jc w:val="left"/>
    </w:pPr>
    <w:rPr>
      <w:caps/>
      <w:color w:val="787878"/>
      <w:sz w:val="18"/>
      <w:szCs w:val="18"/>
    </w:rPr>
  </w:style>
  <w:style w:type="paragraph" w:customStyle="1" w:styleId="Titlecolumntable">
    <w:name w:val="Title column table"/>
    <w:basedOn w:val="TableNormal1"/>
    <w:qFormat/>
    <w:rsid w:val="00CD183E"/>
    <w:rPr>
      <w:b/>
      <w:color w:val="1C2691"/>
      <w:szCs w:val="16"/>
    </w:rPr>
  </w:style>
  <w:style w:type="paragraph" w:customStyle="1" w:styleId="legendtable">
    <w:name w:val="legend table"/>
    <w:basedOn w:val="Normln"/>
    <w:next w:val="Normln"/>
    <w:rsid w:val="00CD183E"/>
    <w:pPr>
      <w:pBdr>
        <w:top w:val="single" w:sz="4" w:space="2" w:color="787878"/>
      </w:pBdr>
      <w:spacing w:before="200"/>
      <w:ind w:left="0"/>
      <w:jc w:val="right"/>
    </w:pPr>
    <w:rPr>
      <w:color w:val="787878"/>
      <w:sz w:val="16"/>
      <w:szCs w:val="16"/>
    </w:rPr>
  </w:style>
  <w:style w:type="character" w:customStyle="1" w:styleId="Normal1Char">
    <w:name w:val="Normal 1 Char"/>
    <w:link w:val="Normal1"/>
    <w:rsid w:val="00CD183E"/>
    <w:rPr>
      <w:rFonts w:ascii="Arial" w:hAnsi="Arial"/>
      <w:sz w:val="21"/>
      <w:szCs w:val="24"/>
      <w:lang w:val="en-GB" w:eastAsia="en-US"/>
    </w:rPr>
  </w:style>
  <w:style w:type="table" w:styleId="Mkatabulky">
    <w:name w:val="Table Grid"/>
    <w:aliases w:val="Table long document"/>
    <w:basedOn w:val="Normlntabulka"/>
    <w:rsid w:val="00CD183E"/>
    <w:pPr>
      <w:keepLines/>
      <w:spacing w:before="60" w:after="60" w:line="170" w:lineRule="exact"/>
    </w:pPr>
    <w:rPr>
      <w:rFonts w:ascii="Tahoma" w:hAnsi="Tahoma"/>
      <w:sz w:val="16"/>
      <w:szCs w:val="16"/>
    </w:rPr>
    <w:tblPr>
      <w:tblInd w:w="873" w:type="dxa"/>
      <w:tblBorders>
        <w:insideH w:val="dashed" w:sz="4" w:space="0" w:color="999999"/>
        <w:insideV w:val="single" w:sz="4" w:space="0" w:color="A6A6A6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1C2691"/>
          <w:right w:val="nil"/>
          <w:insideH w:val="nil"/>
          <w:insideV w:val="single" w:sz="4" w:space="0" w:color="A6A6A6"/>
          <w:tl2br w:val="nil"/>
          <w:tr2bl w:val="nil"/>
        </w:tcBorders>
        <w:shd w:val="clear" w:color="auto" w:fill="auto"/>
      </w:tcPr>
    </w:tblStylePr>
  </w:style>
  <w:style w:type="paragraph" w:customStyle="1" w:styleId="Footerlandscape">
    <w:name w:val="Footer landscape"/>
    <w:basedOn w:val="Zpat"/>
    <w:rsid w:val="00CD183E"/>
    <w:pPr>
      <w:tabs>
        <w:tab w:val="clear" w:pos="9072"/>
        <w:tab w:val="right" w:pos="14742"/>
      </w:tabs>
      <w:spacing w:after="0"/>
      <w:ind w:right="141"/>
      <w:jc w:val="left"/>
    </w:pPr>
  </w:style>
  <w:style w:type="table" w:customStyle="1" w:styleId="Calendar3">
    <w:name w:val="Calendar 3"/>
    <w:basedOn w:val="Normlntabulka"/>
    <w:uiPriority w:val="99"/>
    <w:qFormat/>
    <w:rsid w:val="00CD183E"/>
    <w:pPr>
      <w:jc w:val="right"/>
    </w:pPr>
    <w:rPr>
      <w:rFonts w:ascii="Cambria" w:hAnsi="Cambria"/>
      <w:color w:val="7F7F7F"/>
      <w:sz w:val="22"/>
      <w:szCs w:val="22"/>
      <w:lang w:bidi="en-US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character" w:styleId="Odkaznakoment">
    <w:name w:val="annotation reference"/>
    <w:semiHidden/>
    <w:rsid w:val="00CD183E"/>
    <w:rPr>
      <w:sz w:val="16"/>
      <w:szCs w:val="16"/>
    </w:rPr>
  </w:style>
  <w:style w:type="paragraph" w:styleId="Textkomente">
    <w:name w:val="annotation text"/>
    <w:basedOn w:val="Normln"/>
    <w:semiHidden/>
    <w:rsid w:val="00CD183E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CD183E"/>
    <w:rPr>
      <w:b/>
      <w:bCs/>
    </w:rPr>
  </w:style>
  <w:style w:type="character" w:customStyle="1" w:styleId="Nadpis7Char">
    <w:name w:val="Nadpis 7 Char"/>
    <w:link w:val="Nadpis7"/>
    <w:semiHidden/>
    <w:rsid w:val="00CD183E"/>
    <w:rPr>
      <w:rFonts w:ascii="Arial" w:hAnsi="Arial"/>
      <w:noProof/>
      <w:sz w:val="21"/>
      <w:szCs w:val="24"/>
      <w:lang w:eastAsia="en-US"/>
    </w:rPr>
  </w:style>
  <w:style w:type="paragraph" w:styleId="Rejstk1">
    <w:name w:val="index 1"/>
    <w:basedOn w:val="Normln"/>
    <w:next w:val="Normln"/>
    <w:autoRedefine/>
    <w:semiHidden/>
    <w:rsid w:val="00CD183E"/>
    <w:pPr>
      <w:ind w:left="210" w:hanging="210"/>
    </w:pPr>
  </w:style>
  <w:style w:type="paragraph" w:styleId="Textvysvtlivek">
    <w:name w:val="endnote text"/>
    <w:basedOn w:val="Normln"/>
    <w:link w:val="TextvysvtlivekChar"/>
    <w:rsid w:val="00CD183E"/>
    <w:rPr>
      <w:sz w:val="20"/>
      <w:szCs w:val="20"/>
    </w:rPr>
  </w:style>
  <w:style w:type="paragraph" w:customStyle="1" w:styleId="bulletlist">
    <w:name w:val="bullet list"/>
    <w:basedOn w:val="ListTE"/>
    <w:link w:val="bulletlistChar"/>
    <w:rsid w:val="00CD183E"/>
    <w:pPr>
      <w:numPr>
        <w:ilvl w:val="3"/>
        <w:numId w:val="10"/>
      </w:numPr>
    </w:pPr>
  </w:style>
  <w:style w:type="character" w:customStyle="1" w:styleId="TextvysvtlivekChar">
    <w:name w:val="Text vysvětlivek Char"/>
    <w:link w:val="Textvysvtlivek"/>
    <w:rsid w:val="00CD183E"/>
    <w:rPr>
      <w:rFonts w:ascii="Arial" w:hAnsi="Arial"/>
      <w:lang w:val="en-GB" w:eastAsia="en-US"/>
    </w:rPr>
  </w:style>
  <w:style w:type="character" w:customStyle="1" w:styleId="ListTEChar">
    <w:name w:val="List TE Char"/>
    <w:link w:val="ListTE"/>
    <w:rsid w:val="00DE75E5"/>
    <w:rPr>
      <w:rFonts w:ascii="Arial" w:hAnsi="Arial"/>
      <w:sz w:val="21"/>
      <w:szCs w:val="24"/>
      <w:lang w:eastAsia="en-US"/>
    </w:rPr>
  </w:style>
  <w:style w:type="character" w:customStyle="1" w:styleId="bulletlistChar">
    <w:name w:val="bullet list Char"/>
    <w:link w:val="bulletlist"/>
    <w:rsid w:val="00CD183E"/>
    <w:rPr>
      <w:rFonts w:ascii="Arial" w:hAnsi="Arial"/>
      <w:sz w:val="21"/>
      <w:szCs w:val="24"/>
      <w:lang w:val="en-GB" w:eastAsia="en-US"/>
    </w:rPr>
  </w:style>
  <w:style w:type="character" w:styleId="Odkaznavysvtlivky">
    <w:name w:val="endnote reference"/>
    <w:rsid w:val="00CD183E"/>
    <w:rPr>
      <w:rFonts w:ascii="Arial" w:hAnsi="Arial"/>
      <w:vertAlign w:val="superscript"/>
    </w:rPr>
  </w:style>
  <w:style w:type="paragraph" w:customStyle="1" w:styleId="Legend">
    <w:name w:val="Legend"/>
    <w:basedOn w:val="Normln"/>
    <w:rsid w:val="00CD183E"/>
    <w:pPr>
      <w:keepLines w:val="0"/>
      <w:pBdr>
        <w:top w:val="single" w:sz="4" w:space="3" w:color="auto"/>
      </w:pBdr>
      <w:autoSpaceDE w:val="0"/>
      <w:autoSpaceDN w:val="0"/>
      <w:adjustRightInd w:val="0"/>
      <w:spacing w:before="100" w:after="400" w:line="240" w:lineRule="auto"/>
      <w:ind w:left="0"/>
      <w:jc w:val="right"/>
    </w:pPr>
    <w:rPr>
      <w:rFonts w:cs="Tahoma"/>
      <w:color w:val="7C7D7F"/>
      <w:sz w:val="16"/>
      <w:szCs w:val="16"/>
    </w:rPr>
  </w:style>
  <w:style w:type="character" w:customStyle="1" w:styleId="chapter">
    <w:name w:val="chapter"/>
    <w:rsid w:val="00CD183E"/>
    <w:rPr>
      <w:rFonts w:ascii="Arial" w:hAnsi="Arial"/>
      <w:color w:val="1C2391"/>
      <w:sz w:val="25"/>
      <w:szCs w:val="12"/>
      <w:lang w:val="en-GB" w:eastAsia="en-US"/>
    </w:rPr>
  </w:style>
  <w:style w:type="character" w:customStyle="1" w:styleId="nbchapter">
    <w:name w:val="nbchapter"/>
    <w:rsid w:val="00CD183E"/>
    <w:rPr>
      <w:rFonts w:ascii="Tahoma" w:hAnsi="Tahoma"/>
      <w:color w:val="1C2391"/>
      <w:sz w:val="20"/>
      <w:szCs w:val="16"/>
    </w:rPr>
  </w:style>
  <w:style w:type="character" w:customStyle="1" w:styleId="ZpatChar">
    <w:name w:val="Zápatí Char"/>
    <w:link w:val="Zpat"/>
    <w:rsid w:val="00CD183E"/>
    <w:rPr>
      <w:rFonts w:ascii="Arial" w:hAnsi="Arial"/>
      <w:sz w:val="12"/>
      <w:szCs w:val="12"/>
      <w:lang w:val="en-GB" w:eastAsia="en-US"/>
    </w:rPr>
  </w:style>
  <w:style w:type="character" w:customStyle="1" w:styleId="nbchapterChar">
    <w:name w:val="nbchapter Char"/>
    <w:rsid w:val="00CD183E"/>
    <w:rPr>
      <w:rFonts w:ascii="Arial" w:hAnsi="Arial" w:cs="Tahoma"/>
      <w:color w:val="1C2691"/>
      <w:sz w:val="25"/>
      <w:szCs w:val="25"/>
      <w:lang w:val="en-US" w:eastAsia="en-US"/>
    </w:rPr>
  </w:style>
  <w:style w:type="paragraph" w:customStyle="1" w:styleId="legalmention">
    <w:name w:val="legalmention"/>
    <w:basedOn w:val="Normln"/>
    <w:semiHidden/>
    <w:unhideWhenUsed/>
    <w:qFormat/>
    <w:rsid w:val="00CD183E"/>
    <w:pPr>
      <w:spacing w:after="0" w:line="120" w:lineRule="exact"/>
      <w:ind w:left="0"/>
      <w:jc w:val="left"/>
    </w:pPr>
    <w:rPr>
      <w:rFonts w:ascii="Tahoma" w:hAnsi="Tahoma" w:cs="Tahoma"/>
      <w:color w:val="1C2691"/>
      <w:sz w:val="12"/>
      <w:szCs w:val="12"/>
      <w:lang w:val="en-US"/>
    </w:rPr>
  </w:style>
  <w:style w:type="character" w:customStyle="1" w:styleId="confidential">
    <w:name w:val="confidential"/>
    <w:uiPriority w:val="1"/>
    <w:rsid w:val="001C3D1A"/>
    <w:rPr>
      <w:rFonts w:ascii="Arial" w:hAnsi="Arial" w:cs="Tahoma"/>
      <w:b/>
      <w:caps/>
      <w:smallCaps w:val="0"/>
      <w:color w:val="FF0000"/>
      <w:sz w:val="20"/>
    </w:rPr>
  </w:style>
  <w:style w:type="character" w:customStyle="1" w:styleId="RestrictedCommunication">
    <w:name w:val="RestrictedCommunication"/>
    <w:uiPriority w:val="1"/>
    <w:rsid w:val="001C3D1A"/>
    <w:rPr>
      <w:rFonts w:ascii="Arial" w:hAnsi="Arial" w:cs="Tahoma"/>
      <w:b/>
      <w:caps/>
      <w:smallCaps w:val="0"/>
      <w:color w:val="FF6E23"/>
      <w:sz w:val="20"/>
    </w:rPr>
  </w:style>
  <w:style w:type="character" w:customStyle="1" w:styleId="InternalCommunication">
    <w:name w:val="InternalCommunication"/>
    <w:uiPriority w:val="1"/>
    <w:rsid w:val="001C3D1A"/>
    <w:rPr>
      <w:rFonts w:ascii="Arial" w:hAnsi="Arial" w:cs="Tahoma"/>
      <w:b/>
      <w:caps/>
      <w:smallCaps w:val="0"/>
      <w:color w:val="B878BF"/>
      <w:sz w:val="20"/>
    </w:rPr>
  </w:style>
  <w:style w:type="character" w:customStyle="1" w:styleId="Public">
    <w:name w:val="Public"/>
    <w:uiPriority w:val="1"/>
    <w:rsid w:val="001C3D1A"/>
    <w:rPr>
      <w:rFonts w:ascii="Arial" w:hAnsi="Arial" w:cs="Tahoma"/>
      <w:b/>
      <w:caps/>
      <w:smallCaps w:val="0"/>
      <w:color w:val="1C2691"/>
      <w:sz w:val="20"/>
    </w:rPr>
  </w:style>
  <w:style w:type="paragraph" w:customStyle="1" w:styleId="copyright">
    <w:name w:val="copyright"/>
    <w:basedOn w:val="Normln"/>
    <w:rsid w:val="00CD183E"/>
    <w:pPr>
      <w:spacing w:after="0" w:line="240" w:lineRule="auto"/>
      <w:ind w:left="0"/>
      <w:jc w:val="left"/>
    </w:pPr>
    <w:rPr>
      <w:rFonts w:cs="Tahoma"/>
      <w:color w:val="1C2690"/>
      <w:sz w:val="12"/>
      <w:szCs w:val="12"/>
      <w:lang w:val="en-US"/>
    </w:rPr>
  </w:style>
  <w:style w:type="paragraph" w:customStyle="1" w:styleId="References">
    <w:name w:val="References"/>
    <w:basedOn w:val="Normln"/>
    <w:rsid w:val="00CD183E"/>
    <w:pPr>
      <w:numPr>
        <w:numId w:val="21"/>
      </w:numPr>
      <w:tabs>
        <w:tab w:val="left" w:pos="1701"/>
      </w:tabs>
    </w:pPr>
  </w:style>
  <w:style w:type="paragraph" w:customStyle="1" w:styleId="Appendix">
    <w:name w:val="Appendix"/>
    <w:basedOn w:val="Normln"/>
    <w:next w:val="TitleAppendix"/>
    <w:rsid w:val="00CD183E"/>
    <w:pPr>
      <w:spacing w:before="3000" w:after="0" w:line="400" w:lineRule="atLeast"/>
      <w:ind w:left="0"/>
    </w:pPr>
    <w:rPr>
      <w:caps/>
      <w:color w:val="1C2691"/>
      <w:sz w:val="36"/>
    </w:rPr>
  </w:style>
  <w:style w:type="character" w:customStyle="1" w:styleId="Blue">
    <w:name w:val="Blue"/>
    <w:uiPriority w:val="1"/>
    <w:qFormat/>
    <w:rsid w:val="00CD183E"/>
    <w:rPr>
      <w:rFonts w:ascii="Arial" w:hAnsi="Arial"/>
      <w:b/>
      <w:color w:val="1C2691"/>
      <w:sz w:val="22"/>
    </w:rPr>
  </w:style>
  <w:style w:type="paragraph" w:customStyle="1" w:styleId="ProjectName">
    <w:name w:val="ProjectName"/>
    <w:basedOn w:val="HeadingGeneral"/>
    <w:next w:val="HeadingGeneral"/>
    <w:rsid w:val="00CD183E"/>
    <w:pPr>
      <w:spacing w:after="40"/>
    </w:pPr>
    <w:rPr>
      <w:b/>
      <w:caps/>
      <w:sz w:val="20"/>
    </w:rPr>
  </w:style>
  <w:style w:type="paragraph" w:customStyle="1" w:styleId="TitleAppendix">
    <w:name w:val="TitleAppendix"/>
    <w:basedOn w:val="Appendix"/>
    <w:rsid w:val="00CD183E"/>
    <w:pPr>
      <w:spacing w:before="0"/>
    </w:pPr>
    <w:rPr>
      <w:b/>
      <w:caps w:val="0"/>
      <w:sz w:val="32"/>
      <w:szCs w:val="32"/>
    </w:rPr>
  </w:style>
  <w:style w:type="paragraph" w:customStyle="1" w:styleId="Default">
    <w:name w:val="Default"/>
    <w:rsid w:val="00CD183E"/>
    <w:pPr>
      <w:autoSpaceDE w:val="0"/>
      <w:autoSpaceDN w:val="0"/>
      <w:adjustRightInd w:val="0"/>
    </w:pPr>
    <w:rPr>
      <w:rFonts w:ascii="Arial" w:hAnsi="Arial" w:cs="Tahoma"/>
      <w:color w:val="000000"/>
      <w:sz w:val="24"/>
      <w:szCs w:val="24"/>
      <w:lang w:val="en-US" w:eastAsia="en-US"/>
    </w:rPr>
  </w:style>
  <w:style w:type="paragraph" w:customStyle="1" w:styleId="NormalPDG02">
    <w:name w:val="Normal_PDG02"/>
    <w:basedOn w:val="Normln"/>
    <w:link w:val="NormalPDG02Char"/>
    <w:rsid w:val="00E31706"/>
    <w:pPr>
      <w:framePr w:hSpace="57" w:vSpace="57" w:wrap="auto" w:vAnchor="page" w:hAnchor="page" w:x="1022" w:y="874"/>
      <w:spacing w:before="120" w:after="0" w:line="240" w:lineRule="auto"/>
      <w:ind w:left="0"/>
      <w:jc w:val="center"/>
    </w:pPr>
    <w:rPr>
      <w:noProof/>
      <w:sz w:val="14"/>
      <w:szCs w:val="18"/>
    </w:rPr>
  </w:style>
  <w:style w:type="paragraph" w:customStyle="1" w:styleId="TE">
    <w:name w:val="TE"/>
    <w:link w:val="TEChar"/>
    <w:rsid w:val="00A625E7"/>
    <w:pPr>
      <w:autoSpaceDE w:val="0"/>
      <w:autoSpaceDN w:val="0"/>
      <w:adjustRightInd w:val="0"/>
      <w:ind w:left="1304" w:hanging="1304"/>
    </w:pPr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paragraph" w:customStyle="1" w:styleId="Style85ptBoldAfter0ptLinespacingExactly9pt">
    <w:name w:val="Style 8.5 pt Bold After:  0 pt Line spacing:  Exactly 9 pt"/>
    <w:basedOn w:val="TE"/>
    <w:semiHidden/>
    <w:rsid w:val="00CD183E"/>
    <w:pPr>
      <w:spacing w:line="180" w:lineRule="exact"/>
    </w:pPr>
    <w:rPr>
      <w:b w:val="0"/>
      <w:bCs w:val="0"/>
      <w:sz w:val="17"/>
    </w:rPr>
  </w:style>
  <w:style w:type="paragraph" w:customStyle="1" w:styleId="LegalMention0">
    <w:name w:val="LegalMention"/>
    <w:link w:val="LegalMentionChar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character" w:customStyle="1" w:styleId="LegalMentionChar">
    <w:name w:val="LegalMention Char"/>
    <w:link w:val="LegalMention0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paragraph" w:customStyle="1" w:styleId="Annexe">
    <w:name w:val="Annexe"/>
    <w:basedOn w:val="Nadpis1"/>
    <w:next w:val="TitleAppendix"/>
    <w:semiHidden/>
    <w:rsid w:val="00CD183E"/>
    <w:pPr>
      <w:numPr>
        <w:numId w:val="0"/>
      </w:numPr>
      <w:spacing w:before="3000" w:after="0"/>
    </w:pPr>
  </w:style>
  <w:style w:type="character" w:customStyle="1" w:styleId="BlueTable">
    <w:name w:val="BlueTable"/>
    <w:uiPriority w:val="1"/>
    <w:qFormat/>
    <w:rsid w:val="00CD183E"/>
    <w:rPr>
      <w:rFonts w:ascii="Arial" w:hAnsi="Arial"/>
      <w:b/>
      <w:color w:val="1C2691"/>
      <w:sz w:val="16"/>
      <w:lang w:val="en-GB"/>
    </w:rPr>
  </w:style>
  <w:style w:type="paragraph" w:customStyle="1" w:styleId="identifiant">
    <w:name w:val="identifiant"/>
    <w:basedOn w:val="Zpat"/>
    <w:rsid w:val="00CD183E"/>
    <w:pPr>
      <w:tabs>
        <w:tab w:val="clear" w:pos="9072"/>
        <w:tab w:val="right" w:pos="9183"/>
      </w:tabs>
      <w:spacing w:after="0" w:line="220" w:lineRule="exact"/>
      <w:ind w:left="-70" w:right="-285"/>
      <w:jc w:val="left"/>
    </w:pPr>
    <w:rPr>
      <w:rFonts w:cs="Tahoma"/>
      <w:color w:val="998F86"/>
      <w:lang w:eastAsia="fr-BE"/>
    </w:rPr>
  </w:style>
  <w:style w:type="paragraph" w:styleId="Odstavecseseznamem">
    <w:name w:val="List Paragraph"/>
    <w:basedOn w:val="Normln"/>
    <w:uiPriority w:val="34"/>
    <w:rsid w:val="00CD183E"/>
    <w:pPr>
      <w:ind w:left="720"/>
      <w:contextualSpacing/>
    </w:pPr>
  </w:style>
  <w:style w:type="paragraph" w:customStyle="1" w:styleId="ListTENumbers">
    <w:name w:val="List TE Numbers"/>
    <w:basedOn w:val="Normln"/>
    <w:qFormat/>
    <w:rsid w:val="00CD183E"/>
    <w:pPr>
      <w:keepLines w:val="0"/>
      <w:numPr>
        <w:numId w:val="19"/>
      </w:numPr>
      <w:spacing w:before="40" w:after="40" w:line="240" w:lineRule="auto"/>
    </w:pPr>
    <w:rPr>
      <w:szCs w:val="20"/>
      <w:lang w:eastAsia="en-GB"/>
    </w:rPr>
  </w:style>
  <w:style w:type="paragraph" w:customStyle="1" w:styleId="ListTETable">
    <w:name w:val="List TE Table"/>
    <w:uiPriority w:val="1"/>
    <w:qFormat/>
    <w:rsid w:val="00CD183E"/>
    <w:pPr>
      <w:numPr>
        <w:numId w:val="20"/>
      </w:numPr>
    </w:pPr>
    <w:rPr>
      <w:rFonts w:ascii="Tahoma" w:hAnsi="Tahoma"/>
      <w:sz w:val="16"/>
      <w:szCs w:val="24"/>
      <w:lang w:val="en-GB" w:eastAsia="en-US"/>
    </w:rPr>
  </w:style>
  <w:style w:type="character" w:customStyle="1" w:styleId="pagination">
    <w:name w:val="pagination"/>
    <w:uiPriority w:val="1"/>
    <w:semiHidden/>
    <w:qFormat/>
    <w:rsid w:val="00CD183E"/>
    <w:rPr>
      <w:rFonts w:ascii="Tahoma" w:hAnsi="Tahoma" w:cs="Tahoma"/>
      <w:sz w:val="20"/>
      <w:szCs w:val="20"/>
    </w:rPr>
  </w:style>
  <w:style w:type="table" w:customStyle="1" w:styleId="TechnicalTable">
    <w:name w:val="Technical Table"/>
    <w:basedOn w:val="Normlntabulka"/>
    <w:uiPriority w:val="99"/>
    <w:qFormat/>
    <w:rsid w:val="00CD183E"/>
    <w:rPr>
      <w:rFonts w:ascii="Tahoma" w:hAnsi="Tahoma"/>
      <w:sz w:val="16"/>
    </w:rPr>
    <w:tblPr>
      <w:tblInd w:w="873" w:type="dxa"/>
      <w:tblBorders>
        <w:top w:val="single" w:sz="6" w:space="0" w:color="595959"/>
        <w:left w:val="single" w:sz="6" w:space="0" w:color="595959"/>
        <w:bottom w:val="single" w:sz="6" w:space="0" w:color="595959"/>
        <w:right w:val="single" w:sz="6" w:space="0" w:color="595959"/>
        <w:insideH w:val="single" w:sz="2" w:space="0" w:color="595959"/>
        <w:insideV w:val="single" w:sz="2" w:space="0" w:color="595959"/>
      </w:tblBorders>
    </w:tblPr>
    <w:tblStylePr w:type="firstRow">
      <w:tblPr/>
      <w:tcPr>
        <w:tcBorders>
          <w:top w:val="single" w:sz="6" w:space="0" w:color="595959"/>
          <w:left w:val="single" w:sz="6" w:space="0" w:color="595959"/>
          <w:bottom w:val="dashed" w:sz="8" w:space="0" w:color="1C2691"/>
          <w:right w:val="single" w:sz="6" w:space="0" w:color="595959"/>
          <w:insideH w:val="nil"/>
          <w:insideV w:val="single" w:sz="2" w:space="0" w:color="595959"/>
          <w:tl2br w:val="nil"/>
          <w:tr2bl w:val="nil"/>
        </w:tcBorders>
      </w:tcPr>
    </w:tblStylePr>
  </w:style>
  <w:style w:type="paragraph" w:customStyle="1" w:styleId="TitleListDocType">
    <w:name w:val="TitleListDocType"/>
    <w:basedOn w:val="Normln"/>
    <w:rsid w:val="00D7212B"/>
    <w:pPr>
      <w:keepLines w:val="0"/>
      <w:spacing w:after="120" w:line="160" w:lineRule="atLeast"/>
      <w:ind w:left="0" w:right="-720"/>
      <w:jc w:val="left"/>
    </w:pPr>
    <w:rPr>
      <w:rFonts w:ascii="Tahoma" w:hAnsi="Tahoma"/>
      <w:b/>
      <w:caps/>
      <w:sz w:val="30"/>
      <w:szCs w:val="20"/>
      <w:lang w:val="en-US"/>
    </w:rPr>
  </w:style>
  <w:style w:type="paragraph" w:customStyle="1" w:styleId="TitleListDocId">
    <w:name w:val="TitleListDocId"/>
    <w:basedOn w:val="TitleList"/>
    <w:next w:val="zakaznik"/>
    <w:link w:val="TitleListDocIdChar"/>
    <w:rsid w:val="00CF517A"/>
    <w:pPr>
      <w:spacing w:line="360" w:lineRule="auto"/>
    </w:pPr>
    <w:rPr>
      <w:rFonts w:ascii="Arial" w:hAnsi="Arial"/>
      <w:sz w:val="16"/>
      <w:szCs w:val="20"/>
    </w:rPr>
  </w:style>
  <w:style w:type="paragraph" w:customStyle="1" w:styleId="DocumentName">
    <w:name w:val="DocumentName"/>
    <w:rsid w:val="002003DB"/>
    <w:pPr>
      <w:spacing w:after="2600"/>
    </w:pPr>
    <w:rPr>
      <w:rFonts w:ascii="Tahoma" w:hAnsi="Tahoma"/>
      <w:b/>
      <w:color w:val="5F5F5F"/>
      <w:sz w:val="28"/>
      <w:szCs w:val="36"/>
      <w:lang w:val="fr-BE" w:eastAsia="en-US"/>
    </w:rPr>
  </w:style>
  <w:style w:type="paragraph" w:customStyle="1" w:styleId="ca4">
    <w:name w:val="ca4"/>
    <w:link w:val="ca4Char"/>
    <w:rsid w:val="00202469"/>
    <w:pPr>
      <w:ind w:left="993" w:right="-263" w:hanging="1101"/>
    </w:pPr>
    <w:rPr>
      <w:rFonts w:ascii="Arial" w:hAnsi="Arial" w:cs="Arial"/>
      <w:sz w:val="16"/>
      <w:szCs w:val="16"/>
      <w:lang w:eastAsia="en-US"/>
    </w:rPr>
  </w:style>
  <w:style w:type="paragraph" w:customStyle="1" w:styleId="zakaznik">
    <w:name w:val="zakaznik"/>
    <w:link w:val="zakaznikChar"/>
    <w:rsid w:val="00CF517A"/>
    <w:pPr>
      <w:spacing w:before="100" w:after="100"/>
    </w:pPr>
    <w:rPr>
      <w:rFonts w:ascii="Arial" w:hAnsi="Arial" w:cs="Arial"/>
      <w:b/>
      <w:bCs/>
      <w:kern w:val="28"/>
      <w:sz w:val="15"/>
      <w:szCs w:val="16"/>
      <w:lang w:eastAsia="en-US"/>
    </w:rPr>
  </w:style>
  <w:style w:type="character" w:customStyle="1" w:styleId="ca4Char">
    <w:name w:val="ca4 Char"/>
    <w:link w:val="ca4"/>
    <w:rsid w:val="00202469"/>
    <w:rPr>
      <w:rFonts w:ascii="Arial" w:hAnsi="Arial" w:cs="Arial"/>
      <w:sz w:val="16"/>
      <w:szCs w:val="16"/>
      <w:lang w:eastAsia="en-US"/>
    </w:rPr>
  </w:style>
  <w:style w:type="paragraph" w:customStyle="1" w:styleId="projekt">
    <w:name w:val="projekt"/>
    <w:basedOn w:val="TE"/>
    <w:link w:val="projektChar"/>
    <w:rsid w:val="000C7E21"/>
    <w:pPr>
      <w:spacing w:before="100" w:after="100"/>
    </w:pPr>
    <w:rPr>
      <w:rFonts w:cs="Arial"/>
      <w:color w:val="1C2691"/>
      <w:sz w:val="22"/>
      <w:szCs w:val="22"/>
      <w:lang w:val="pl-PL"/>
    </w:rPr>
  </w:style>
  <w:style w:type="character" w:customStyle="1" w:styleId="TEChar">
    <w:name w:val="TE Char"/>
    <w:link w:val="TE"/>
    <w:rsid w:val="00A625E7"/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character" w:customStyle="1" w:styleId="zakaznikChar">
    <w:name w:val="zakaznik Char"/>
    <w:link w:val="zakaznik"/>
    <w:rsid w:val="00CF517A"/>
    <w:rPr>
      <w:rFonts w:ascii="Arial" w:hAnsi="Arial" w:cs="Arial"/>
      <w:b/>
      <w:bCs/>
      <w:kern w:val="28"/>
      <w:sz w:val="15"/>
      <w:szCs w:val="16"/>
      <w:lang w:eastAsia="en-US"/>
    </w:rPr>
  </w:style>
  <w:style w:type="paragraph" w:customStyle="1" w:styleId="TitleList">
    <w:name w:val="TitleList"/>
    <w:link w:val="TitleListChar"/>
    <w:qFormat/>
    <w:rsid w:val="00EA2F7F"/>
    <w:rPr>
      <w:rFonts w:ascii="Tahoma" w:hAnsi="Tahoma" w:cs="Arial"/>
      <w:szCs w:val="16"/>
      <w:lang w:eastAsia="en-US"/>
    </w:rPr>
  </w:style>
  <w:style w:type="character" w:customStyle="1" w:styleId="projektChar">
    <w:name w:val="projekt Char"/>
    <w:link w:val="projekt"/>
    <w:rsid w:val="000C7E21"/>
    <w:rPr>
      <w:rFonts w:ascii="Arial" w:hAnsi="Arial" w:cs="Arial"/>
      <w:b/>
      <w:bCs/>
      <w:color w:val="1C2691"/>
      <w:kern w:val="28"/>
      <w:sz w:val="22"/>
      <w:szCs w:val="22"/>
      <w:lang w:val="pl-PL" w:eastAsia="en-US"/>
    </w:rPr>
  </w:style>
  <w:style w:type="paragraph" w:customStyle="1" w:styleId="TitleListDocNo">
    <w:name w:val="TitleListDocNo"/>
    <w:basedOn w:val="TitleList"/>
    <w:rsid w:val="00CF517A"/>
    <w:pPr>
      <w:spacing w:line="360" w:lineRule="auto"/>
    </w:pPr>
    <w:rPr>
      <w:rFonts w:ascii="Arial" w:hAnsi="Arial"/>
      <w:b/>
      <w:sz w:val="16"/>
    </w:rPr>
  </w:style>
  <w:style w:type="character" w:customStyle="1" w:styleId="TitleListChar">
    <w:name w:val="TitleList Char"/>
    <w:link w:val="TitleList"/>
    <w:rsid w:val="002B2AC3"/>
    <w:rPr>
      <w:rFonts w:ascii="Tahoma" w:hAnsi="Tahoma" w:cs="Arial"/>
      <w:szCs w:val="16"/>
      <w:lang w:eastAsia="en-US"/>
    </w:rPr>
  </w:style>
  <w:style w:type="character" w:customStyle="1" w:styleId="TitleListDocIdChar">
    <w:name w:val="TitleListDocId Char"/>
    <w:link w:val="TitleListDocId"/>
    <w:rsid w:val="00CF517A"/>
    <w:rPr>
      <w:rFonts w:ascii="Arial" w:hAnsi="Arial" w:cs="Arial"/>
      <w:sz w:val="16"/>
      <w:lang w:eastAsia="en-US"/>
    </w:rPr>
  </w:style>
  <w:style w:type="character" w:customStyle="1" w:styleId="NormalPDG02Char">
    <w:name w:val="Normal_PDG02 Char"/>
    <w:link w:val="NormalPDG02"/>
    <w:rsid w:val="00E31706"/>
    <w:rPr>
      <w:rFonts w:ascii="Arial" w:hAnsi="Arial"/>
      <w:noProof/>
      <w:sz w:val="14"/>
      <w:szCs w:val="18"/>
      <w:lang w:eastAsia="en-US"/>
    </w:rPr>
  </w:style>
  <w:style w:type="paragraph" w:customStyle="1" w:styleId="zakaznik1">
    <w:name w:val="zakaznik 1"/>
    <w:rsid w:val="00A625E7"/>
    <w:pPr>
      <w:spacing w:before="100" w:after="100"/>
    </w:pPr>
    <w:rPr>
      <w:rFonts w:ascii="Arial" w:hAnsi="Arial" w:cs="Arial"/>
      <w:bCs/>
      <w:color w:val="002060"/>
      <w:kern w:val="28"/>
      <w:sz w:val="18"/>
      <w:szCs w:val="16"/>
      <w:lang w:eastAsia="en-US"/>
    </w:rPr>
  </w:style>
  <w:style w:type="character" w:customStyle="1" w:styleId="zakaznik2">
    <w:name w:val="zakaznik 2"/>
    <w:uiPriority w:val="1"/>
    <w:rsid w:val="00902514"/>
    <w:rPr>
      <w:rFonts w:ascii="Arial" w:hAnsi="Arial"/>
      <w:b/>
      <w:color w:val="002060"/>
      <w:sz w:val="16"/>
    </w:rPr>
  </w:style>
  <w:style w:type="character" w:customStyle="1" w:styleId="Nadpis1Char">
    <w:name w:val="Nadpis 1 Char"/>
    <w:link w:val="Nadpis1"/>
    <w:rsid w:val="009C33DC"/>
    <w:rPr>
      <w:rFonts w:ascii="Arial" w:hAnsi="Arial" w:cs="Arial"/>
      <w:bCs/>
      <w:caps/>
      <w:color w:val="00AAFF"/>
      <w:kern w:val="32"/>
      <w:sz w:val="36"/>
      <w:szCs w:val="36"/>
      <w:lang w:eastAsia="en-US"/>
    </w:rPr>
  </w:style>
  <w:style w:type="numbering" w:customStyle="1" w:styleId="Styl1">
    <w:name w:val="Styl1"/>
    <w:uiPriority w:val="99"/>
    <w:rsid w:val="00F42BE7"/>
    <w:pPr>
      <w:numPr>
        <w:numId w:val="22"/>
      </w:numPr>
    </w:pPr>
  </w:style>
  <w:style w:type="paragraph" w:customStyle="1" w:styleId="Podtitul">
    <w:name w:val="Podtitul"/>
    <w:basedOn w:val="Normln"/>
    <w:next w:val="Normln"/>
    <w:link w:val="PodtitulChar"/>
    <w:rsid w:val="009A18F3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PodtitulChar">
    <w:name w:val="Podtitul Char"/>
    <w:link w:val="Podtitul"/>
    <w:rsid w:val="009A18F3"/>
    <w:rPr>
      <w:rFonts w:ascii="Cambria" w:eastAsia="Times New Roman" w:hAnsi="Cambria" w:cs="Times New Roman"/>
      <w:sz w:val="24"/>
      <w:szCs w:val="24"/>
      <w:lang w:eastAsia="en-US"/>
    </w:rPr>
  </w:style>
  <w:style w:type="character" w:styleId="Zstupntext">
    <w:name w:val="Placeholder Text"/>
    <w:basedOn w:val="Standardnpsmoodstavce"/>
    <w:uiPriority w:val="99"/>
    <w:semiHidden/>
    <w:rsid w:val="00B247E8"/>
    <w:rPr>
      <w:color w:val="808080"/>
    </w:rPr>
  </w:style>
  <w:style w:type="paragraph" w:customStyle="1" w:styleId="dnstyl">
    <w:name w:val="(žádný styl"/>
    <w:basedOn w:val="Normln"/>
    <w:rsid w:val="00F42BE7"/>
    <w:pPr>
      <w:ind w:left="0"/>
    </w:pPr>
  </w:style>
  <w:style w:type="paragraph" w:customStyle="1" w:styleId="Verbatim">
    <w:name w:val="Verbatim"/>
    <w:next w:val="Normln"/>
    <w:link w:val="VerbatimChar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character" w:customStyle="1" w:styleId="VerbatimChar">
    <w:name w:val="Verbatim Char"/>
    <w:basedOn w:val="Standardnpsmoodstavce"/>
    <w:link w:val="Verbatim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paragraph" w:customStyle="1" w:styleId="Prloha">
    <w:name w:val="Príloha"/>
    <w:basedOn w:val="Nadpis1"/>
    <w:next w:val="Normln"/>
    <w:link w:val="PrlohaChar"/>
    <w:rsid w:val="007B07DA"/>
    <w:pPr>
      <w:numPr>
        <w:numId w:val="48"/>
      </w:numPr>
    </w:pPr>
    <w:rPr>
      <w:noProof/>
    </w:rPr>
  </w:style>
  <w:style w:type="character" w:customStyle="1" w:styleId="PrlohaChar">
    <w:name w:val="Príloha Char"/>
    <w:basedOn w:val="Nadpis1Char"/>
    <w:link w:val="Prloha"/>
    <w:rsid w:val="007B07DA"/>
    <w:rPr>
      <w:rFonts w:ascii="Arial" w:hAnsi="Arial" w:cs="Arial"/>
      <w:bCs/>
      <w:caps/>
      <w:noProof/>
      <w:color w:val="00AAFF"/>
      <w:kern w:val="32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246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8E8F92"/>
            <w:bottom w:val="none" w:sz="0" w:space="0" w:color="auto"/>
            <w:right w:val="single" w:sz="6" w:space="0" w:color="8E8F92"/>
          </w:divBdr>
          <w:divsChild>
            <w:div w:id="328678930">
              <w:marLeft w:val="300"/>
              <w:marRight w:val="750"/>
              <w:marTop w:val="150"/>
              <w:marBottom w:val="150"/>
              <w:divBdr>
                <w:top w:val="dotted" w:sz="6" w:space="0" w:color="E8E5D6"/>
                <w:left w:val="dotted" w:sz="6" w:space="0" w:color="E8E5D6"/>
                <w:bottom w:val="dotted" w:sz="6" w:space="0" w:color="E8E5D6"/>
                <w:right w:val="dotted" w:sz="6" w:space="0" w:color="E8E5D6"/>
              </w:divBdr>
            </w:div>
          </w:divsChild>
        </w:div>
      </w:divsChild>
    </w:div>
    <w:div w:id="1033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\Nove_sablony\2016_04_01_kontrola_projekt_sab\OFFICE_TEMPLATES_Czech%20Republic\MD-04-CS%20Document_Pardubice_Bruse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FE643-B906-44B6-B92E-54544FFE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MD-04-CS Document_Pardubice_Brusel</Template>
  <TotalTime>869</TotalTime>
  <Pages>3</Pages>
  <Words>269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Trasys</Company>
  <LinksUpToDate>false</LinksUpToDate>
  <CharactersWithSpaces>1856</CharactersWithSpaces>
  <SharedDoc>false</SharedDoc>
  <HLinks>
    <vt:vector size="120" baseType="variant">
      <vt:variant>
        <vt:i4>1245241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_Toc10818481</vt:lpwstr>
      </vt:variant>
      <vt:variant>
        <vt:i4>1179705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_Toc10818480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_Toc10818479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_Toc10818478</vt:lpwstr>
      </vt:variant>
      <vt:variant>
        <vt:i4>1376310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_Toc10818477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_Toc10818476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_Toc10818475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_Toc10818474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_Toc10818473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_Toc10818472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_Toc10818471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_Toc10818470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_Toc10818469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_Toc10818468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_Toc10818467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_Toc10818466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_Toc10818465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_Toc10818464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_Toc10818463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_Toc10818462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Tilser Vladimir</dc:creator>
  <cp:keywords/>
  <cp:lastModifiedBy>Martin Csato</cp:lastModifiedBy>
  <cp:revision>123</cp:revision>
  <cp:lastPrinted>2019-11-04T14:32:00Z</cp:lastPrinted>
  <dcterms:created xsi:type="dcterms:W3CDTF">2019-10-10T07:38:00Z</dcterms:created>
  <dcterms:modified xsi:type="dcterms:W3CDTF">2022-08-02T06:37:00Z</dcterms:modified>
</cp:coreProperties>
</file>