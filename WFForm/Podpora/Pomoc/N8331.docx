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 xml:space="preserve">UPOZORNĚNÍ! Tento dokument je majetkem fy.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T</w:t>
                      </w:r>
                      <w:r>
                        <w:rPr>
                          <w:lang w:val="cs-CZ"/>
                        </w:rPr>
                        <w:t>ractebel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Engineering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a.s. Nesmí být rozmnožován, ukazován ani předán třetí straně bez písemného souhlasu fy. TRACTEBEL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Engineering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341B3B1B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6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  <w:listEntry w:val=" PRŮVODNÍ ZPRÁV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277D5B">
        <w:rPr>
          <w:rFonts w:cs="Arial"/>
          <w:caps/>
          <w:noProof/>
          <w:color w:val="00AAFF"/>
          <w:sz w:val="32"/>
          <w:szCs w:val="32"/>
          <w:lang w:val="en-US"/>
        </w:rPr>
      </w:r>
      <w:r w:rsidR="00277D5B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30A607F6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277D5B">
              <w:t>TP-N-8331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277D5B">
              <w:t> </w:t>
            </w:r>
            <w:r w:rsidR="00277D5B">
              <w:t> </w:t>
            </w:r>
            <w:r w:rsidR="00277D5B">
              <w:t> </w:t>
            </w:r>
            <w:r w:rsidR="00277D5B">
              <w:t> </w:t>
            </w:r>
            <w:r w:rsidR="00277D5B">
              <w:t> </w:t>
            </w:r>
            <w:r w:rsidR="000B66EA">
              <w:fldChar w:fldCharType="end"/>
            </w:r>
            <w:bookmarkEnd w:id="3"/>
          </w:p>
          <w:p w14:paraId="05CC5403" w14:textId="6DBB56A2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277D5B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277D5B">
              <w:rPr>
                <w:b/>
              </w:rPr>
              <w:t>A.-.-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558D5188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277D5B">
              <w:t>P.021092.0300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277D5B">
              <w:rPr>
                <w:rStyle w:val="InternalCommunication"/>
              </w:rPr>
            </w:r>
            <w:r w:rsidR="00277D5B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4C8454A6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277D5B">
        <w:rPr>
          <w:rStyle w:val="zakaznik2"/>
        </w:rPr>
      </w:r>
      <w:r w:rsidR="000B66EA">
        <w:rPr>
          <w:rStyle w:val="zakaznik2"/>
        </w:rPr>
        <w:fldChar w:fldCharType="separate"/>
      </w:r>
      <w:r w:rsidR="00277D5B">
        <w:rPr>
          <w:rStyle w:val="zakaznik2"/>
        </w:rPr>
        <w:t>ORLEN UNIPETROL RPA</w:t>
      </w:r>
      <w:r w:rsidR="000B66EA">
        <w:rPr>
          <w:rStyle w:val="zakaznik2"/>
        </w:rPr>
        <w:fldChar w:fldCharType="end"/>
      </w:r>
      <w:bookmarkEnd w:id="7"/>
    </w:p>
    <w:p w14:paraId="0F997A02" w14:textId="1D6C33A5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277D5B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277D5B">
        <w:rPr>
          <w:rStyle w:val="zakaznikChar"/>
          <w:sz w:val="21"/>
          <w:szCs w:val="21"/>
        </w:rPr>
        <w:t>REDUKČNÍ STANICE MP PÁRY V OBJEKTU 7411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7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  <w:listEntry w:val="BDEP - BASIC DESIGN ENGINEERING PACKAGE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277D5B" w:rsidRPr="005A2454">
        <w:rPr>
          <w:color w:val="1C2691"/>
          <w:szCs w:val="21"/>
          <w:lang w:val="pl-PL"/>
        </w:rPr>
      </w:r>
      <w:r w:rsidR="00277D5B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6ECA0C1A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277D5B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277D5B">
        <w:rPr>
          <w:rStyle w:val="zakaznikChar"/>
          <w:b/>
        </w:rPr>
        <w:tab/>
        <w:t>PRŮVODNÍ ZPRÁVA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6E47466A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3E574587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77D5B">
              <w:rPr>
                <w:rFonts w:cs="Tahoma"/>
                <w:bCs/>
                <w:noProof w:val="0"/>
                <w:szCs w:val="14"/>
              </w:rPr>
            </w:r>
            <w:r w:rsidR="00277D5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5DAA5F1F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7D5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7DDFCEA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0F47961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21D0CC2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20CF6CC7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65E29144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77D5B">
              <w:rPr>
                <w:rFonts w:cs="Tahoma"/>
                <w:bCs/>
                <w:noProof w:val="0"/>
                <w:szCs w:val="14"/>
              </w:rPr>
            </w:r>
            <w:r w:rsidR="00277D5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1F3716AC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7D5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5FB754E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3CF1132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1C8697A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7D1A6F6F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3F4A896A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77D5B">
              <w:rPr>
                <w:rFonts w:cs="Tahoma"/>
                <w:bCs/>
                <w:noProof w:val="0"/>
                <w:szCs w:val="14"/>
              </w:rPr>
            </w:r>
            <w:r w:rsidR="00277D5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64A6EB47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7D5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25A5D97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68E5CDF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6045D1B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277D5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="00277D5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649641C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7D5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0362CCC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7D5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7D5B">
              <w:rPr>
                <w:rFonts w:cs="Tahoma"/>
                <w:bCs/>
                <w:szCs w:val="14"/>
              </w:rPr>
              <w:t>2023-02-24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77D5B">
              <w:rPr>
                <w:rFonts w:cs="Tahoma"/>
                <w:bCs/>
                <w:noProof w:val="0"/>
                <w:szCs w:val="14"/>
              </w:rPr>
            </w:r>
            <w:r w:rsidR="00277D5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1279DFE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7D5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="00277D5B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5F35820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7D5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7D5B">
              <w:rPr>
                <w:rFonts w:cs="Tahoma"/>
                <w:bCs/>
                <w:szCs w:val="14"/>
              </w:rPr>
              <w:t>ING.~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5759FE0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7D5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7D5B">
              <w:rPr>
                <w:rFonts w:cs="Tahoma"/>
                <w:bCs/>
                <w:szCs w:val="14"/>
              </w:rPr>
              <w:t>SIMONA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015E60D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7D5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7D5B">
              <w:rPr>
                <w:rFonts w:cs="Tahoma"/>
                <w:bCs/>
                <w:szCs w:val="14"/>
              </w:rPr>
              <w:t>FUČÍK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277D5B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11" w:dyaOrig="231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4pt;height:11.3pt">
                <v:imagedata r:id="rId1" o:title=""/>
              </v:shape>
              <o:OLEObject Type="Embed" ProgID="MSDraw" ShapeID="_x0000_i1025" DrawAspect="Content" ObjectID="_1743505368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6D4043A9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77D5B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77D5B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77D5B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54BCF944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426732478">
    <w:abstractNumId w:val="7"/>
  </w:num>
  <w:num w:numId="2" w16cid:durableId="647511398">
    <w:abstractNumId w:val="3"/>
  </w:num>
  <w:num w:numId="3" w16cid:durableId="1462042927">
    <w:abstractNumId w:val="16"/>
  </w:num>
  <w:num w:numId="4" w16cid:durableId="1889369400">
    <w:abstractNumId w:val="21"/>
  </w:num>
  <w:num w:numId="5" w16cid:durableId="925773295">
    <w:abstractNumId w:val="1"/>
  </w:num>
  <w:num w:numId="6" w16cid:durableId="2127852037">
    <w:abstractNumId w:val="6"/>
  </w:num>
  <w:num w:numId="7" w16cid:durableId="657346445">
    <w:abstractNumId w:val="10"/>
  </w:num>
  <w:num w:numId="8" w16cid:durableId="494153657">
    <w:abstractNumId w:val="16"/>
  </w:num>
  <w:num w:numId="9" w16cid:durableId="1927179577">
    <w:abstractNumId w:val="7"/>
  </w:num>
  <w:num w:numId="10" w16cid:durableId="1063217964">
    <w:abstractNumId w:val="3"/>
  </w:num>
  <w:num w:numId="11" w16cid:durableId="796989299">
    <w:abstractNumId w:val="16"/>
  </w:num>
  <w:num w:numId="12" w16cid:durableId="124741256">
    <w:abstractNumId w:val="16"/>
  </w:num>
  <w:num w:numId="13" w16cid:durableId="563294059">
    <w:abstractNumId w:val="16"/>
  </w:num>
  <w:num w:numId="14" w16cid:durableId="1866289065">
    <w:abstractNumId w:val="16"/>
  </w:num>
  <w:num w:numId="15" w16cid:durableId="1479957474">
    <w:abstractNumId w:val="16"/>
  </w:num>
  <w:num w:numId="16" w16cid:durableId="1985155365">
    <w:abstractNumId w:val="16"/>
  </w:num>
  <w:num w:numId="17" w16cid:durableId="373889038">
    <w:abstractNumId w:val="16"/>
  </w:num>
  <w:num w:numId="18" w16cid:durableId="1340623267">
    <w:abstractNumId w:val="21"/>
  </w:num>
  <w:num w:numId="19" w16cid:durableId="354233511">
    <w:abstractNumId w:val="1"/>
  </w:num>
  <w:num w:numId="20" w16cid:durableId="605818738">
    <w:abstractNumId w:val="6"/>
  </w:num>
  <w:num w:numId="21" w16cid:durableId="622080919">
    <w:abstractNumId w:val="10"/>
  </w:num>
  <w:num w:numId="22" w16cid:durableId="119496890">
    <w:abstractNumId w:val="12"/>
  </w:num>
  <w:num w:numId="23" w16cid:durableId="1708069350">
    <w:abstractNumId w:val="24"/>
  </w:num>
  <w:num w:numId="24" w16cid:durableId="143661960">
    <w:abstractNumId w:val="22"/>
  </w:num>
  <w:num w:numId="25" w16cid:durableId="1645892804">
    <w:abstractNumId w:val="8"/>
  </w:num>
  <w:num w:numId="26" w16cid:durableId="1492526095">
    <w:abstractNumId w:val="0"/>
  </w:num>
  <w:num w:numId="27" w16cid:durableId="1533035245">
    <w:abstractNumId w:val="15"/>
  </w:num>
  <w:num w:numId="28" w16cid:durableId="19660856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93393260">
    <w:abstractNumId w:val="9"/>
  </w:num>
  <w:num w:numId="30" w16cid:durableId="1179153623">
    <w:abstractNumId w:val="4"/>
  </w:num>
  <w:num w:numId="31" w16cid:durableId="1936785821">
    <w:abstractNumId w:val="5"/>
  </w:num>
  <w:num w:numId="32" w16cid:durableId="73673528">
    <w:abstractNumId w:val="23"/>
  </w:num>
  <w:num w:numId="33" w16cid:durableId="1745570356">
    <w:abstractNumId w:val="2"/>
  </w:num>
  <w:num w:numId="34" w16cid:durableId="914247123">
    <w:abstractNumId w:val="18"/>
  </w:num>
  <w:num w:numId="35" w16cid:durableId="65807979">
    <w:abstractNumId w:val="13"/>
  </w:num>
  <w:num w:numId="36" w16cid:durableId="285817369">
    <w:abstractNumId w:val="11"/>
  </w:num>
  <w:num w:numId="37" w16cid:durableId="1979260775">
    <w:abstractNumId w:val="14"/>
  </w:num>
  <w:num w:numId="38" w16cid:durableId="875966199">
    <w:abstractNumId w:val="17"/>
  </w:num>
  <w:num w:numId="39" w16cid:durableId="264966873">
    <w:abstractNumId w:val="7"/>
  </w:num>
  <w:num w:numId="40" w16cid:durableId="1473249746">
    <w:abstractNumId w:val="7"/>
  </w:num>
  <w:num w:numId="41" w16cid:durableId="577710803">
    <w:abstractNumId w:val="7"/>
  </w:num>
  <w:num w:numId="42" w16cid:durableId="1485075866">
    <w:abstractNumId w:val="19"/>
  </w:num>
  <w:num w:numId="43" w16cid:durableId="1735467593">
    <w:abstractNumId w:val="13"/>
  </w:num>
  <w:num w:numId="44" w16cid:durableId="1181552117">
    <w:abstractNumId w:val="13"/>
  </w:num>
  <w:num w:numId="45" w16cid:durableId="1661424241">
    <w:abstractNumId w:val="13"/>
  </w:num>
  <w:num w:numId="46" w16cid:durableId="1516382372">
    <w:abstractNumId w:val="13"/>
  </w:num>
  <w:num w:numId="47" w16cid:durableId="1538351253">
    <w:abstractNumId w:val="13"/>
  </w:num>
  <w:num w:numId="48" w16cid:durableId="15817586">
    <w:abstractNumId w:val="20"/>
  </w:num>
  <w:num w:numId="49" w16cid:durableId="211170267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4098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D5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869</TotalTime>
  <Pages>3</Pages>
  <Words>270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1860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121</cp:revision>
  <cp:lastPrinted>2019-11-04T14:32:00Z</cp:lastPrinted>
  <dcterms:created xsi:type="dcterms:W3CDTF">2019-10-10T07:38:00Z</dcterms:created>
  <dcterms:modified xsi:type="dcterms:W3CDTF">2023-04-20T12:16:00Z</dcterms:modified>
</cp:coreProperties>
</file>