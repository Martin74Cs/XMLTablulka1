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FD1B46">
                              <w:rPr>
                                <w:lang w:val="cs-CZ"/>
                              </w:rPr>
                              <w:t>Engineering</w:t>
                            </w:r>
                            <w:proofErr w:type="spellEnd"/>
                            <w:r w:rsidRPr="00FD1B46">
                              <w:rPr>
                                <w:lang w:val="cs-CZ"/>
                              </w:rPr>
                              <w:t xml:space="preserve"> a.s. Nesmí být rozmnožován, ukazován ani předán třetí straně bez písemného souhlasu fy. TRACTEBEL </w:t>
                            </w:r>
                            <w:proofErr w:type="spellStart"/>
                            <w:r w:rsidRPr="00FD1B46">
                              <w:rPr>
                                <w:lang w:val="cs-CZ"/>
                              </w:rPr>
                              <w:t>Engineering</w:t>
                            </w:r>
                            <w:proofErr w:type="spellEnd"/>
                            <w:r w:rsidRPr="00FD1B46">
                              <w:rPr>
                                <w:lang w:val="cs-CZ"/>
                              </w:rPr>
                              <w:t xml:space="preserve">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 xml:space="preserve">UPOZORNĚNÍ! Tento dokument je majetkem fy.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T</w:t>
                      </w:r>
                      <w:r>
                        <w:rPr>
                          <w:lang w:val="cs-CZ"/>
                        </w:rPr>
                        <w:t>ractebel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 Nesmí být rozmnožován, ukazován ani předán třetí straně bez písemného souhlasu fy. TRACTEBEL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</w:t>
      </w:r>
      <w:proofErr w:type="spellStart"/>
      <w:r w:rsidR="0042612B" w:rsidRPr="005B3861">
        <w:rPr>
          <w:rFonts w:cs="Arial"/>
          <w:color w:val="1C2691"/>
          <w:sz w:val="16"/>
          <w:szCs w:val="16"/>
        </w:rPr>
        <w:t>a.s.</w:t>
      </w:r>
      <w:proofErr w:type="spellEnd"/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168, </w:t>
      </w:r>
      <w:proofErr w:type="gramStart"/>
      <w:r w:rsidRPr="00C11B67">
        <w:rPr>
          <w:rFonts w:cs="Arial"/>
          <w:b w:val="0"/>
          <w:color w:val="666666"/>
          <w:sz w:val="16"/>
          <w:szCs w:val="16"/>
          <w:lang w:val="cs-CZ"/>
        </w:rPr>
        <w:t>Zelené</w:t>
      </w:r>
      <w:proofErr w:type="gramEnd"/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045C2885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000000">
        <w:rPr>
          <w:rFonts w:cs="Arial"/>
          <w:caps/>
          <w:noProof/>
          <w:color w:val="00AAFF"/>
          <w:sz w:val="32"/>
          <w:szCs w:val="32"/>
          <w:lang w:val="en-US"/>
        </w:rPr>
      </w:r>
      <w:r w:rsidR="00000000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0A5E17E0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0B66EA">
              <w:fldChar w:fldCharType="end"/>
            </w:r>
            <w:bookmarkEnd w:id="3"/>
          </w:p>
          <w:p w14:paraId="05CC5403" w14:textId="2F54EBD0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0B66EA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810234">
              <w:rPr>
                <w:b/>
                <w:noProof/>
              </w:rPr>
              <w:t> </w:t>
            </w:r>
            <w:r w:rsidR="00810234">
              <w:rPr>
                <w:b/>
                <w:noProof/>
              </w:rPr>
              <w:t> </w:t>
            </w:r>
            <w:r w:rsidR="00810234">
              <w:rPr>
                <w:b/>
                <w:noProof/>
              </w:rPr>
              <w:t> </w:t>
            </w:r>
            <w:r w:rsidR="00810234">
              <w:rPr>
                <w:b/>
                <w:noProof/>
              </w:rPr>
              <w:t> </w:t>
            </w:r>
            <w:r w:rsidR="00810234">
              <w:rPr>
                <w:b/>
                <w:noProof/>
              </w:rPr>
              <w:t> 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0DF36D80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810234">
              <w:rPr>
                <w:noProof/>
              </w:rPr>
              <w:t> </w:t>
            </w:r>
            <w:r w:rsidR="000B66EA">
              <w:fldChar w:fldCharType="end"/>
            </w:r>
            <w:bookmarkEnd w:id="5"/>
          </w:p>
          <w:p w14:paraId="77A01B98" w14:textId="5A961F6F" w:rsidR="008D499E" w:rsidRPr="00844C19" w:rsidRDefault="002E61E1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>
              <w:rPr>
                <w:rStyle w:val="InternalCommunication"/>
              </w:rPr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746B0620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0B66EA">
        <w:rPr>
          <w:rStyle w:val="zakaznik2"/>
        </w:rPr>
      </w:r>
      <w:r w:rsidR="000B66EA">
        <w:rPr>
          <w:rStyle w:val="zakaznik2"/>
        </w:rPr>
        <w:fldChar w:fldCharType="separate"/>
      </w:r>
      <w:r w:rsidR="00810234">
        <w:rPr>
          <w:rStyle w:val="zakaznik2"/>
          <w:noProof/>
        </w:rPr>
        <w:t> </w:t>
      </w:r>
      <w:r w:rsidR="00810234">
        <w:rPr>
          <w:rStyle w:val="zakaznik2"/>
          <w:noProof/>
        </w:rPr>
        <w:t> </w:t>
      </w:r>
      <w:r w:rsidR="00810234">
        <w:rPr>
          <w:rStyle w:val="zakaznik2"/>
          <w:noProof/>
        </w:rPr>
        <w:t> </w:t>
      </w:r>
      <w:r w:rsidR="00810234">
        <w:rPr>
          <w:rStyle w:val="zakaznik2"/>
          <w:noProof/>
        </w:rPr>
        <w:t> </w:t>
      </w:r>
      <w:r w:rsidR="00810234">
        <w:rPr>
          <w:rStyle w:val="zakaznik2"/>
          <w:noProof/>
        </w:rPr>
        <w:t> </w:t>
      </w:r>
      <w:r w:rsidR="000B66EA">
        <w:rPr>
          <w:rStyle w:val="zakaznik2"/>
        </w:rPr>
        <w:fldChar w:fldCharType="end"/>
      </w:r>
      <w:bookmarkEnd w:id="7"/>
    </w:p>
    <w:p w14:paraId="0F997A02" w14:textId="72FAB503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0B66EA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810234" w:rsidRPr="005A2454">
        <w:rPr>
          <w:rStyle w:val="zakaznikChar"/>
          <w:noProof/>
          <w:sz w:val="21"/>
          <w:szCs w:val="21"/>
        </w:rPr>
        <w:t> </w:t>
      </w:r>
      <w:r w:rsidR="00810234" w:rsidRPr="005A2454">
        <w:rPr>
          <w:rStyle w:val="zakaznikChar"/>
          <w:noProof/>
          <w:sz w:val="21"/>
          <w:szCs w:val="21"/>
        </w:rPr>
        <w:t> </w:t>
      </w:r>
      <w:r w:rsidR="00810234" w:rsidRPr="005A2454">
        <w:rPr>
          <w:rStyle w:val="zakaznikChar"/>
          <w:noProof/>
          <w:sz w:val="21"/>
          <w:szCs w:val="21"/>
        </w:rPr>
        <w:t> </w:t>
      </w:r>
      <w:r w:rsidR="00810234" w:rsidRPr="005A2454">
        <w:rPr>
          <w:rStyle w:val="zakaznikChar"/>
          <w:noProof/>
          <w:sz w:val="21"/>
          <w:szCs w:val="21"/>
        </w:rPr>
        <w:t> </w:t>
      </w:r>
      <w:r w:rsidR="00810234" w:rsidRPr="005A2454">
        <w:rPr>
          <w:rStyle w:val="zakaznikChar"/>
          <w:noProof/>
          <w:sz w:val="21"/>
          <w:szCs w:val="21"/>
        </w:rPr>
        <w:t> 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000000">
        <w:rPr>
          <w:color w:val="1C2691"/>
          <w:szCs w:val="21"/>
          <w:lang w:val="pl-PL"/>
        </w:rPr>
      </w:r>
      <w:r w:rsidR="00000000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3934C4D6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proofErr w:type="spellStart"/>
      <w:r w:rsidRPr="00ED60E2">
        <w:rPr>
          <w:rStyle w:val="zakaznikChar"/>
          <w:b/>
        </w:rPr>
        <w:t>Název</w:t>
      </w:r>
      <w:proofErr w:type="spellEnd"/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0B66EA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810234">
        <w:rPr>
          <w:rStyle w:val="zakaznikChar"/>
          <w:b/>
          <w:noProof/>
        </w:rPr>
        <w:t> </w:t>
      </w:r>
      <w:r w:rsidR="00810234">
        <w:rPr>
          <w:rStyle w:val="zakaznikChar"/>
          <w:b/>
          <w:noProof/>
        </w:rPr>
        <w:t> </w:t>
      </w:r>
      <w:r w:rsidR="00810234">
        <w:rPr>
          <w:rStyle w:val="zakaznikChar"/>
          <w:b/>
          <w:noProof/>
        </w:rPr>
        <w:t> </w:t>
      </w:r>
      <w:r w:rsidR="00810234">
        <w:rPr>
          <w:rStyle w:val="zakaznikChar"/>
          <w:b/>
          <w:noProof/>
        </w:rPr>
        <w:t> </w:t>
      </w:r>
      <w:r w:rsidR="00810234">
        <w:rPr>
          <w:rStyle w:val="zakaznikChar"/>
          <w:b/>
          <w:noProof/>
        </w:rPr>
        <w:t> 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proofErr w:type="spellStart"/>
      <w:r w:rsidRPr="003F29D1">
        <w:rPr>
          <w:rStyle w:val="zakaznikChar"/>
          <w:b/>
        </w:rPr>
        <w:t>Komentáře</w:t>
      </w:r>
      <w:proofErr w:type="spellEnd"/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6586183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3EA3036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00000">
              <w:rPr>
                <w:rFonts w:cs="Tahoma"/>
                <w:bCs/>
                <w:noProof w:val="0"/>
                <w:szCs w:val="14"/>
              </w:rPr>
            </w:r>
            <w:r w:rsidR="000000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3678F1F5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79DCAC9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1C0FBDF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74D5271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069BFC65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1ECEDAF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00000">
              <w:rPr>
                <w:rFonts w:cs="Tahoma"/>
                <w:bCs/>
                <w:noProof w:val="0"/>
                <w:szCs w:val="14"/>
              </w:rPr>
            </w:r>
            <w:r w:rsidR="000000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458570C9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56C0CCD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056CC20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38F0B31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7338CAD0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3EF6DE35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00000">
              <w:rPr>
                <w:rFonts w:cs="Tahoma"/>
                <w:bCs/>
                <w:noProof w:val="0"/>
                <w:szCs w:val="14"/>
              </w:rPr>
            </w:r>
            <w:r w:rsidR="000000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1EF5284A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44A62F7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110D0A2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62405B2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="00810234" w:rsidRPr="00B77472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1F139DE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0DFB7FA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000000">
              <w:rPr>
                <w:rFonts w:cs="Tahoma"/>
                <w:bCs/>
                <w:noProof w:val="0"/>
                <w:szCs w:val="14"/>
              </w:rPr>
            </w:r>
            <w:r w:rsidR="000000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7885C67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6A10F23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668872E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0BCB557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="00810234" w:rsidRPr="00B77472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168, </w:t>
            </w:r>
            <w:proofErr w:type="gramStart"/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Zelené</w:t>
            </w:r>
            <w:proofErr w:type="gramEnd"/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000000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fldSimple w:instr=" TOC \o &quot;1-3&quot; \h \z \u ">
        <w:r w:rsidR="00810234">
          <w:rPr>
            <w:b/>
            <w:bCs/>
            <w:noProof/>
          </w:rPr>
          <w:t>Nebyla nalezena položka obsahu.</w:t>
        </w:r>
      </w:fldSimple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6E00" w14:textId="77777777" w:rsidR="00A1405E" w:rsidRDefault="00A1405E">
      <w:r>
        <w:separator/>
      </w:r>
    </w:p>
  </w:endnote>
  <w:endnote w:type="continuationSeparator" w:id="0">
    <w:p w14:paraId="0B9B4D94" w14:textId="77777777" w:rsidR="00A1405E" w:rsidRDefault="00A1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4pt;height:11.3pt">
                <v:imagedata r:id="rId1" o:title=""/>
              </v:shape>
              <o:OLEObject Type="Embed" ProgID="MSDraw" ShapeID="_x0000_i1025" DrawAspect="Content" ObjectID="_1745002922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4265A602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</w:t>
          </w:r>
          <w:r w:rsidRPr="00CD183E">
            <w:rPr>
              <w:lang w:val="pl-PL"/>
            </w:rPr>
            <w:t xml:space="preserve">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246F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246F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246F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051F9ED3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="00AB246F" w:rsidRPr="00AB246F">
            <w:rPr>
              <w:rStyle w:val="InternalCommunication"/>
            </w:rPr>
            <w:t>INTERNAL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761226F2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</w:t>
          </w:r>
          <w:r w:rsidRPr="00CD183E">
            <w:rPr>
              <w:lang w:val="pl-PL"/>
            </w:rPr>
            <w:t xml:space="preserve">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246F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246F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246F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26016D0C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="00AB246F" w:rsidRPr="00AB246F">
            <w:rPr>
              <w:rStyle w:val="InternalCommunication"/>
            </w:rPr>
            <w:t>INTERNAL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2907" w14:textId="77777777" w:rsidR="00A1405E" w:rsidRDefault="00A1405E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28C55D30" w14:textId="77777777" w:rsidR="00A1405E" w:rsidRPr="005C0055" w:rsidRDefault="00A1405E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043F14E3" w14:textId="77777777" w:rsidR="00A1405E" w:rsidRDefault="00A140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270013698">
    <w:abstractNumId w:val="7"/>
  </w:num>
  <w:num w:numId="2" w16cid:durableId="1295021346">
    <w:abstractNumId w:val="3"/>
  </w:num>
  <w:num w:numId="3" w16cid:durableId="461464651">
    <w:abstractNumId w:val="16"/>
  </w:num>
  <w:num w:numId="4" w16cid:durableId="124665325">
    <w:abstractNumId w:val="21"/>
  </w:num>
  <w:num w:numId="5" w16cid:durableId="474372045">
    <w:abstractNumId w:val="1"/>
  </w:num>
  <w:num w:numId="6" w16cid:durableId="1385175888">
    <w:abstractNumId w:val="6"/>
  </w:num>
  <w:num w:numId="7" w16cid:durableId="1999071050">
    <w:abstractNumId w:val="10"/>
  </w:num>
  <w:num w:numId="8" w16cid:durableId="887105598">
    <w:abstractNumId w:val="16"/>
  </w:num>
  <w:num w:numId="9" w16cid:durableId="1062414000">
    <w:abstractNumId w:val="7"/>
  </w:num>
  <w:num w:numId="10" w16cid:durableId="1730028700">
    <w:abstractNumId w:val="3"/>
  </w:num>
  <w:num w:numId="11" w16cid:durableId="1158686902">
    <w:abstractNumId w:val="16"/>
  </w:num>
  <w:num w:numId="12" w16cid:durableId="1508053483">
    <w:abstractNumId w:val="16"/>
  </w:num>
  <w:num w:numId="13" w16cid:durableId="1081870021">
    <w:abstractNumId w:val="16"/>
  </w:num>
  <w:num w:numId="14" w16cid:durableId="1562248205">
    <w:abstractNumId w:val="16"/>
  </w:num>
  <w:num w:numId="15" w16cid:durableId="348798733">
    <w:abstractNumId w:val="16"/>
  </w:num>
  <w:num w:numId="16" w16cid:durableId="1978799069">
    <w:abstractNumId w:val="16"/>
  </w:num>
  <w:num w:numId="17" w16cid:durableId="31004893">
    <w:abstractNumId w:val="16"/>
  </w:num>
  <w:num w:numId="18" w16cid:durableId="957105281">
    <w:abstractNumId w:val="21"/>
  </w:num>
  <w:num w:numId="19" w16cid:durableId="702900237">
    <w:abstractNumId w:val="1"/>
  </w:num>
  <w:num w:numId="20" w16cid:durableId="747730808">
    <w:abstractNumId w:val="6"/>
  </w:num>
  <w:num w:numId="21" w16cid:durableId="2096634136">
    <w:abstractNumId w:val="10"/>
  </w:num>
  <w:num w:numId="22" w16cid:durableId="717820676">
    <w:abstractNumId w:val="12"/>
  </w:num>
  <w:num w:numId="23" w16cid:durableId="1006784569">
    <w:abstractNumId w:val="24"/>
  </w:num>
  <w:num w:numId="24" w16cid:durableId="1505316403">
    <w:abstractNumId w:val="22"/>
  </w:num>
  <w:num w:numId="25" w16cid:durableId="1344238970">
    <w:abstractNumId w:val="8"/>
  </w:num>
  <w:num w:numId="26" w16cid:durableId="1509371262">
    <w:abstractNumId w:val="0"/>
  </w:num>
  <w:num w:numId="27" w16cid:durableId="319232971">
    <w:abstractNumId w:val="15"/>
  </w:num>
  <w:num w:numId="28" w16cid:durableId="12536594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5615219">
    <w:abstractNumId w:val="9"/>
  </w:num>
  <w:num w:numId="30" w16cid:durableId="1237276480">
    <w:abstractNumId w:val="4"/>
  </w:num>
  <w:num w:numId="31" w16cid:durableId="236020236">
    <w:abstractNumId w:val="5"/>
  </w:num>
  <w:num w:numId="32" w16cid:durableId="1507792416">
    <w:abstractNumId w:val="23"/>
  </w:num>
  <w:num w:numId="33" w16cid:durableId="107235281">
    <w:abstractNumId w:val="2"/>
  </w:num>
  <w:num w:numId="34" w16cid:durableId="2128965720">
    <w:abstractNumId w:val="18"/>
  </w:num>
  <w:num w:numId="35" w16cid:durableId="826823717">
    <w:abstractNumId w:val="13"/>
  </w:num>
  <w:num w:numId="36" w16cid:durableId="495144913">
    <w:abstractNumId w:val="11"/>
  </w:num>
  <w:num w:numId="37" w16cid:durableId="903956199">
    <w:abstractNumId w:val="14"/>
  </w:num>
  <w:num w:numId="38" w16cid:durableId="883637100">
    <w:abstractNumId w:val="17"/>
  </w:num>
  <w:num w:numId="39" w16cid:durableId="2113933165">
    <w:abstractNumId w:val="7"/>
  </w:num>
  <w:num w:numId="40" w16cid:durableId="1366171163">
    <w:abstractNumId w:val="7"/>
  </w:num>
  <w:num w:numId="41" w16cid:durableId="576328347">
    <w:abstractNumId w:val="7"/>
  </w:num>
  <w:num w:numId="42" w16cid:durableId="271396488">
    <w:abstractNumId w:val="19"/>
  </w:num>
  <w:num w:numId="43" w16cid:durableId="71396492">
    <w:abstractNumId w:val="13"/>
  </w:num>
  <w:num w:numId="44" w16cid:durableId="1729837225">
    <w:abstractNumId w:val="13"/>
  </w:num>
  <w:num w:numId="45" w16cid:durableId="1828087930">
    <w:abstractNumId w:val="13"/>
  </w:num>
  <w:num w:numId="46" w16cid:durableId="1498689218">
    <w:abstractNumId w:val="13"/>
  </w:num>
  <w:num w:numId="47" w16cid:durableId="1337659560">
    <w:abstractNumId w:val="13"/>
  </w:num>
  <w:num w:numId="48" w16cid:durableId="1107434113">
    <w:abstractNumId w:val="20"/>
  </w:num>
  <w:num w:numId="49" w16cid:durableId="67194930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1E1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05E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46F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c2b5a,#ca7300,#fe9100,#ffb149,#ffcc89,#e08000,#fe8f00,#ffd8a3"/>
    </o:shapedefaults>
    <o:shapelayout v:ext="edit">
      <o:idmap v:ext="edit" data="2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Document_Pardubice_Brusel.dotx</Template>
  <TotalTime>870</TotalTime>
  <Pages>3</Pages>
  <Words>258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1782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122</cp:revision>
  <cp:lastPrinted>2019-11-04T14:32:00Z</cp:lastPrinted>
  <dcterms:created xsi:type="dcterms:W3CDTF">2019-10-10T07:38:00Z</dcterms:created>
  <dcterms:modified xsi:type="dcterms:W3CDTF">2023-05-07T20:16:00Z</dcterms:modified>
</cp:coreProperties>
</file>